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9F2912">
      <w:pPr>
        <w:pStyle w:val="Title"/>
      </w:pPr>
      <w:r w:rsidRPr="007055D9">
        <w:t>Brook Mao</w:t>
      </w:r>
    </w:p>
    <w:p w14:paraId="3D606AF0" w14:textId="43E062B9" w:rsidR="00F41BEE" w:rsidRDefault="00000000" w:rsidP="0003009D"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  <w:r w:rsidR="00F41BEE">
        <w:t xml:space="preserve"> </w:t>
      </w:r>
    </w:p>
    <w:p w14:paraId="02AA2B63" w14:textId="1DB3851B" w:rsidR="00003455" w:rsidRPr="0003009D" w:rsidRDefault="007055D9" w:rsidP="009E3475">
      <w:pPr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  <w:r w:rsidR="00F41BEE" w:rsidRPr="007055D9">
        <w:rPr>
          <w:lang w:val="es-ES"/>
        </w:rPr>
        <w:t xml:space="preserve"> </w:t>
      </w:r>
    </w:p>
    <w:p w14:paraId="7CB63766" w14:textId="77777777" w:rsidR="004463B4" w:rsidRDefault="004463B4" w:rsidP="004463B4">
      <w:pPr>
        <w:pStyle w:val="Heading1"/>
      </w:pPr>
      <w:r w:rsidRPr="004463B4">
        <w:t>Skills</w:t>
      </w:r>
    </w:p>
    <w:p w14:paraId="75784E38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CF5168">
      <w:pPr>
        <w:pStyle w:val="Heading2"/>
      </w:pPr>
      <w:r w:rsidRPr="00CF5168">
        <w:t>Technical</w:t>
      </w:r>
    </w:p>
    <w:p w14:paraId="5D79E23A" w14:textId="77777777" w:rsidR="004463B4" w:rsidRDefault="00000000" w:rsidP="004463B4">
      <w:pPr>
        <w:pStyle w:val="ListBullet"/>
      </w:pPr>
      <w:sdt>
        <w:sdtPr>
          <w:id w:val="-296685869"/>
          <w:placeholder>
            <w:docPart w:val="ED327CABD5A948A6ACE43F72E20FEFBC"/>
          </w:placeholder>
          <w:temporary/>
          <w:showingPlcHdr/>
          <w15:appearance w15:val="hidden"/>
        </w:sdtPr>
        <w:sdtContent>
          <w:r w:rsidR="004463B4">
            <w:t>Problem solving</w:t>
          </w:r>
        </w:sdtContent>
      </w:sdt>
    </w:p>
    <w:p w14:paraId="27E8ABBB" w14:textId="1F67B0A7" w:rsidR="004463B4" w:rsidRDefault="00CF5168" w:rsidP="00CF5168">
      <w:pPr>
        <w:pStyle w:val="Heading2"/>
      </w:pPr>
      <w:r w:rsidRPr="00CF5168">
        <w:t>Interpersonal</w:t>
      </w:r>
    </w:p>
    <w:p w14:paraId="2410E48D" w14:textId="77777777" w:rsidR="004463B4" w:rsidRDefault="00000000" w:rsidP="004463B4">
      <w:pPr>
        <w:pStyle w:val="ListBullet"/>
      </w:pPr>
      <w:sdt>
        <w:sdtPr>
          <w:id w:val="1135608373"/>
          <w:placeholder>
            <w:docPart w:val="8118726D074346BB9EA5643D0FAE4E81"/>
          </w:placeholder>
          <w:temporary/>
          <w:showingPlcHdr/>
          <w15:appearance w15:val="hidden"/>
        </w:sdtPr>
        <w:sdtContent>
          <w:r w:rsidR="004463B4">
            <w:t>Leadership</w:t>
          </w:r>
        </w:sdtContent>
      </w:sdt>
      <w:r w:rsidR="004463B4">
        <w:t xml:space="preserve"> </w:t>
      </w:r>
    </w:p>
    <w:p w14:paraId="57EFAA43" w14:textId="77777777" w:rsidR="004463B4" w:rsidRDefault="00000000" w:rsidP="004463B4">
      <w:pPr>
        <w:pStyle w:val="Heading1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4463B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4B1AEC">
      <w:pPr>
        <w:pStyle w:val="Heading2"/>
        <w:tabs>
          <w:tab w:val="clear" w:pos="9360"/>
          <w:tab w:val="right" w:pos="10773"/>
        </w:tabs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4463B4"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54F34BA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41A7AB" w14:textId="77777777" w:rsidR="00F41BEE" w:rsidRDefault="00000000" w:rsidP="004B1AEC">
      <w:pPr>
        <w:pStyle w:val="Heading2"/>
        <w:tabs>
          <w:tab w:val="clear" w:pos="9360"/>
          <w:tab w:val="right" w:pos="10773"/>
        </w:tabs>
      </w:pPr>
      <w:sdt>
        <w:sdtPr>
          <w:id w:val="1485742045"/>
          <w:placeholder>
            <w:docPart w:val="99261CE7649640CF89BFD300E368BD81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CC03AF42D45D4A639414A996C62C11A9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19CA275C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AC237E94D3204CA880467C5F17C0F9F9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7B54BEE6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3539B99AC534435087E1B31251C9A568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D2C6C85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45DE9E02012046AAAFEF84F64497B46C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0119414B" w14:textId="237C297D" w:rsidR="00003455" w:rsidRDefault="00000000" w:rsidP="00003455">
      <w:pPr>
        <w:pStyle w:val="ListBullet"/>
      </w:pPr>
      <w:sdt>
        <w:sdtPr>
          <w:id w:val="823330532"/>
          <w:placeholder>
            <w:docPart w:val="93ABB4C057594EF8882F14A9FD17E029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40EA7B84" w14:textId="77777777" w:rsidR="00F41BEE" w:rsidRDefault="00000000" w:rsidP="004B1AEC">
      <w:pPr>
        <w:pStyle w:val="Heading2"/>
        <w:tabs>
          <w:tab w:val="clear" w:pos="9360"/>
          <w:tab w:val="right" w:pos="10773"/>
        </w:tabs>
      </w:pPr>
      <w:sdt>
        <w:sdtPr>
          <w:id w:val="455915898"/>
          <w:placeholder>
            <w:docPart w:val="018731BE3A4749F39B1C88A51A4870EB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D85E49C372B64381986FD799282B5130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7E91434D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BF03C1394E414035B6CFEA47C0139B39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25CFF02A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A8C58C85907D441685621B8BB5110369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353D333B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47F83C613C1417F88A0CB0B4450BB2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3123DBED" w14:textId="20412113" w:rsidR="00003455" w:rsidRDefault="00000000" w:rsidP="00003455">
      <w:pPr>
        <w:pStyle w:val="ListBullet"/>
      </w:pPr>
      <w:sdt>
        <w:sdtPr>
          <w:id w:val="1176313580"/>
          <w:placeholder>
            <w:docPart w:val="E4DA5143DC5B4C8BBC634F8F541FB3B8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sectPr w:rsidR="00003455" w:rsidSect="00E040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59A2A" w14:textId="77777777" w:rsidR="00152856" w:rsidRDefault="00152856">
      <w:pPr>
        <w:spacing w:after="0"/>
      </w:pPr>
      <w:r>
        <w:separator/>
      </w:r>
    </w:p>
  </w:endnote>
  <w:endnote w:type="continuationSeparator" w:id="0">
    <w:p w14:paraId="54D009C2" w14:textId="77777777" w:rsidR="00152856" w:rsidRDefault="00152856">
      <w:pPr>
        <w:spacing w:after="0"/>
      </w:pPr>
      <w:r>
        <w:continuationSeparator/>
      </w:r>
    </w:p>
  </w:endnote>
  <w:endnote w:type="continuationNotice" w:id="1">
    <w:p w14:paraId="16D3880D" w14:textId="77777777" w:rsidR="00152856" w:rsidRDefault="0015285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2C490" w14:textId="77777777" w:rsidR="00152856" w:rsidRDefault="00152856">
      <w:pPr>
        <w:spacing w:after="0"/>
      </w:pPr>
      <w:r>
        <w:separator/>
      </w:r>
    </w:p>
  </w:footnote>
  <w:footnote w:type="continuationSeparator" w:id="0">
    <w:p w14:paraId="61ED4AD2" w14:textId="77777777" w:rsidR="00152856" w:rsidRDefault="00152856">
      <w:pPr>
        <w:spacing w:after="0"/>
      </w:pPr>
      <w:r>
        <w:continuationSeparator/>
      </w:r>
    </w:p>
  </w:footnote>
  <w:footnote w:type="continuationNotice" w:id="1">
    <w:p w14:paraId="5BD1F369" w14:textId="77777777" w:rsidR="00152856" w:rsidRDefault="0015285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0C06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21C10"/>
    <w:rsid w:val="0003009D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52856"/>
    <w:rsid w:val="0016014D"/>
    <w:rsid w:val="001608CC"/>
    <w:rsid w:val="0018191F"/>
    <w:rsid w:val="00181FE7"/>
    <w:rsid w:val="00186230"/>
    <w:rsid w:val="001B3357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63B4"/>
    <w:rsid w:val="004476A1"/>
    <w:rsid w:val="004476B0"/>
    <w:rsid w:val="004824B0"/>
    <w:rsid w:val="004A4BFA"/>
    <w:rsid w:val="004B1AEC"/>
    <w:rsid w:val="004D433E"/>
    <w:rsid w:val="004E47F6"/>
    <w:rsid w:val="004E6381"/>
    <w:rsid w:val="004F305A"/>
    <w:rsid w:val="004F7524"/>
    <w:rsid w:val="00504FB9"/>
    <w:rsid w:val="005114E7"/>
    <w:rsid w:val="005338E9"/>
    <w:rsid w:val="00534488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055D9"/>
    <w:rsid w:val="00711175"/>
    <w:rsid w:val="00712084"/>
    <w:rsid w:val="007148DA"/>
    <w:rsid w:val="00723261"/>
    <w:rsid w:val="00746543"/>
    <w:rsid w:val="007571DC"/>
    <w:rsid w:val="00774126"/>
    <w:rsid w:val="0077621B"/>
    <w:rsid w:val="00781236"/>
    <w:rsid w:val="007941C7"/>
    <w:rsid w:val="007963CE"/>
    <w:rsid w:val="007A7186"/>
    <w:rsid w:val="007C1D14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42276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BF44A8"/>
    <w:rsid w:val="00C03729"/>
    <w:rsid w:val="00C04033"/>
    <w:rsid w:val="00C30F46"/>
    <w:rsid w:val="00C444AC"/>
    <w:rsid w:val="00C57E43"/>
    <w:rsid w:val="00C62DF5"/>
    <w:rsid w:val="00C6464E"/>
    <w:rsid w:val="00C72B59"/>
    <w:rsid w:val="00C86F4F"/>
    <w:rsid w:val="00C904F1"/>
    <w:rsid w:val="00C9734F"/>
    <w:rsid w:val="00CC75DB"/>
    <w:rsid w:val="00CF5168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08E5"/>
    <w:rsid w:val="00DF2D82"/>
    <w:rsid w:val="00DF3D23"/>
    <w:rsid w:val="00E01B82"/>
    <w:rsid w:val="00E040C2"/>
    <w:rsid w:val="00E05C44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5FB2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99261CE7649640CF89BFD300E368B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4A4C2-74CA-453C-9C52-FD4523C40855}"/>
      </w:docPartPr>
      <w:docPartBody>
        <w:p w:rsidR="00184049" w:rsidRDefault="00000000">
          <w:pPr>
            <w:pStyle w:val="99261CE7649640CF89BFD300E368BD81"/>
          </w:pPr>
          <w:r>
            <w:t>FlueroGen | Data Scientist </w:t>
          </w:r>
        </w:p>
      </w:docPartBody>
    </w:docPart>
    <w:docPart>
      <w:docPartPr>
        <w:name w:val="CC03AF42D45D4A639414A996C62C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55B-5C9C-4F57-AC4C-7379EF9C5CD8}"/>
      </w:docPartPr>
      <w:docPartBody>
        <w:p w:rsidR="00184049" w:rsidRDefault="00000000">
          <w:pPr>
            <w:pStyle w:val="CC03AF42D45D4A639414A996C62C11A9"/>
          </w:pPr>
          <w:r>
            <w:t>20XX – 20XX</w:t>
          </w:r>
        </w:p>
      </w:docPartBody>
    </w:docPart>
    <w:docPart>
      <w:docPartPr>
        <w:name w:val="AC237E94D3204CA880467C5F17C0F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502BB-129A-403F-97C0-DCDC57F9527A}"/>
      </w:docPartPr>
      <w:docPartBody>
        <w:p w:rsidR="00184049" w:rsidRDefault="00000000">
          <w:pPr>
            <w:pStyle w:val="AC237E94D3204CA880467C5F17C0F9F9"/>
          </w:pPr>
          <w:r w:rsidRPr="00A7066C">
            <w:t>Increased customer retention by 20%</w:t>
          </w:r>
        </w:p>
      </w:docPartBody>
    </w:docPart>
    <w:docPart>
      <w:docPartPr>
        <w:name w:val="3539B99AC534435087E1B31251C9A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2C11-C3D7-4880-9BF8-BDD321BBE14C}"/>
      </w:docPartPr>
      <w:docPartBody>
        <w:p w:rsidR="00184049" w:rsidRDefault="00000000">
          <w:pPr>
            <w:pStyle w:val="3539B99AC534435087E1B31251C9A568"/>
          </w:pPr>
          <w:r w:rsidRPr="00380722">
            <w:t>Reduced fraudulent charges by 50%</w:t>
          </w:r>
        </w:p>
      </w:docPartBody>
    </w:docPart>
    <w:docPart>
      <w:docPartPr>
        <w:name w:val="45DE9E02012046AAAFEF84F64497B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46CF-B2EE-49AF-9DBF-1E5D3BB27DEC}"/>
      </w:docPartPr>
      <w:docPartBody>
        <w:p w:rsidR="00184049" w:rsidRDefault="00000000">
          <w:pPr>
            <w:pStyle w:val="45DE9E02012046AAAFEF84F64497B46C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93ABB4C057594EF8882F14A9FD17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7C9B4-14B2-42DD-A85E-37575F362E4E}"/>
      </w:docPartPr>
      <w:docPartBody>
        <w:p w:rsidR="00184049" w:rsidRDefault="00000000">
          <w:pPr>
            <w:pStyle w:val="93ABB4C057594EF8882F14A9FD17E029"/>
          </w:pPr>
          <w:r>
            <w:t>Drove business decisions and reduced operational costs</w:t>
          </w:r>
        </w:p>
      </w:docPartBody>
    </w:docPart>
    <w:docPart>
      <w:docPartPr>
        <w:name w:val="018731BE3A4749F39B1C88A51A48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ACD3-2A81-45CC-AA9C-45AFFED7C2B4}"/>
      </w:docPartPr>
      <w:docPartBody>
        <w:p w:rsidR="00184049" w:rsidRDefault="00000000">
          <w:pPr>
            <w:pStyle w:val="018731BE3A4749F39B1C88A51A4870EB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D85E49C372B64381986FD799282B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32C5B-91C2-4925-ABF6-9CD53F0E9329}"/>
      </w:docPartPr>
      <w:docPartBody>
        <w:p w:rsidR="00184049" w:rsidRDefault="00000000">
          <w:pPr>
            <w:pStyle w:val="D85E49C372B64381986FD799282B5130"/>
          </w:pPr>
          <w:r>
            <w:t>20XX – 20XX</w:t>
          </w:r>
        </w:p>
      </w:docPartBody>
    </w:docPart>
    <w:docPart>
      <w:docPartPr>
        <w:name w:val="BF03C1394E414035B6CFEA47C0139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6047F-2CA6-490E-8B45-C0CD24AE6401}"/>
      </w:docPartPr>
      <w:docPartBody>
        <w:p w:rsidR="00184049" w:rsidRDefault="00000000">
          <w:pPr>
            <w:pStyle w:val="BF03C1394E414035B6CFEA47C0139B39"/>
          </w:pPr>
          <w:r w:rsidRPr="00A70EFD">
            <w:t>Cleaned and preprocessed data</w:t>
          </w:r>
        </w:p>
      </w:docPartBody>
    </w:docPart>
    <w:docPart>
      <w:docPartPr>
        <w:name w:val="A8C58C85907D441685621B8BB5110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DCE0B-FBC5-4938-8565-292F02919A42}"/>
      </w:docPartPr>
      <w:docPartBody>
        <w:p w:rsidR="00184049" w:rsidRDefault="00000000">
          <w:pPr>
            <w:pStyle w:val="A8C58C85907D441685621B8BB5110369"/>
          </w:pPr>
          <w:r w:rsidRPr="0040118E">
            <w:t>Conducted statistical tests for decision support</w:t>
          </w:r>
        </w:p>
      </w:docPartBody>
    </w:docPart>
    <w:docPart>
      <w:docPartPr>
        <w:name w:val="047F83C613C1417F88A0CB0B4450B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A8B08-CDE2-485E-B19E-DC390B7D9BE4}"/>
      </w:docPartPr>
      <w:docPartBody>
        <w:p w:rsidR="00184049" w:rsidRDefault="00000000">
          <w:pPr>
            <w:pStyle w:val="047F83C613C1417F88A0CB0B4450BB2D"/>
          </w:pPr>
          <w:r w:rsidRPr="0040118E">
            <w:t>Developed machine learning models for prediction</w:t>
          </w:r>
        </w:p>
      </w:docPartBody>
    </w:docPart>
    <w:docPart>
      <w:docPartPr>
        <w:name w:val="E4DA5143DC5B4C8BBC634F8F541FB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757B-0ED8-43E2-A1FD-A9ADA5566B73}"/>
      </w:docPartPr>
      <w:docPartBody>
        <w:p w:rsidR="00184049" w:rsidRDefault="00000000">
          <w:pPr>
            <w:pStyle w:val="E4DA5143DC5B4C8BBC634F8F541FB3B8"/>
          </w:pPr>
          <w:r>
            <w:t>Collaborated on A/B tests, increased click-through</w:t>
          </w:r>
        </w:p>
      </w:docPartBody>
    </w:docPart>
    <w:docPart>
      <w:docPartPr>
        <w:name w:val="ED327CABD5A948A6ACE43F72E20F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8DAA-831C-47A1-BE96-2F49AF0168A2}"/>
      </w:docPartPr>
      <w:docPartBody>
        <w:p w:rsidR="00F858DE" w:rsidRDefault="002F00CE" w:rsidP="002F00CE">
          <w:pPr>
            <w:pStyle w:val="ED327CABD5A948A6ACE43F72E20FEFBC"/>
          </w:pPr>
          <w:r>
            <w:t>Problem solving</w:t>
          </w:r>
        </w:p>
      </w:docPartBody>
    </w:docPart>
    <w:docPart>
      <w:docPartPr>
        <w:name w:val="8118726D074346BB9EA5643D0FAE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CFFE2-3621-41FA-9947-11A5BFA7E623}"/>
      </w:docPartPr>
      <w:docPartBody>
        <w:p w:rsidR="00F858DE" w:rsidRDefault="002F00CE" w:rsidP="002F00CE">
          <w:pPr>
            <w:pStyle w:val="8118726D074346BB9EA5643D0FAE4E81"/>
          </w:pPr>
          <w:r>
            <w:t>Leadership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184049"/>
    <w:rsid w:val="001B3357"/>
    <w:rsid w:val="00202E90"/>
    <w:rsid w:val="002F00CE"/>
    <w:rsid w:val="00530494"/>
    <w:rsid w:val="00793EAD"/>
    <w:rsid w:val="00A632C3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327CABD5A948A6ACE43F72E20FEFBC">
    <w:name w:val="ED327CABD5A948A6ACE43F72E20FEFBC"/>
    <w:rsid w:val="002F00CE"/>
  </w:style>
  <w:style w:type="paragraph" w:customStyle="1" w:styleId="8118726D074346BB9EA5643D0FAE4E81">
    <w:name w:val="8118726D074346BB9EA5643D0FAE4E81"/>
    <w:rsid w:val="002F00CE"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4304C50F09B34828A7671E8208207D96">
    <w:name w:val="4304C50F09B34828A7671E8208207D96"/>
    <w:rsid w:val="002F00CE"/>
  </w:style>
  <w:style w:type="paragraph" w:customStyle="1" w:styleId="1A838583EBE944368A5FFC13E9781FF7">
    <w:name w:val="1A838583EBE944368A5FFC13E9781FF7"/>
  </w:style>
  <w:style w:type="paragraph" w:customStyle="1" w:styleId="99261CE7649640CF89BFD300E368BD81">
    <w:name w:val="99261CE7649640CF89BFD300E368BD81"/>
  </w:style>
  <w:style w:type="paragraph" w:customStyle="1" w:styleId="CC03AF42D45D4A639414A996C62C11A9">
    <w:name w:val="CC03AF42D45D4A639414A996C62C11A9"/>
  </w:style>
  <w:style w:type="paragraph" w:customStyle="1" w:styleId="AC237E94D3204CA880467C5F17C0F9F9">
    <w:name w:val="AC237E94D3204CA880467C5F17C0F9F9"/>
  </w:style>
  <w:style w:type="paragraph" w:customStyle="1" w:styleId="3539B99AC534435087E1B31251C9A568">
    <w:name w:val="3539B99AC534435087E1B31251C9A568"/>
  </w:style>
  <w:style w:type="paragraph" w:customStyle="1" w:styleId="45DE9E02012046AAAFEF84F64497B46C">
    <w:name w:val="45DE9E02012046AAAFEF84F64497B46C"/>
  </w:style>
  <w:style w:type="paragraph" w:customStyle="1" w:styleId="93ABB4C057594EF8882F14A9FD17E029">
    <w:name w:val="93ABB4C057594EF8882F14A9FD17E029"/>
  </w:style>
  <w:style w:type="paragraph" w:customStyle="1" w:styleId="018731BE3A4749F39B1C88A51A4870EB">
    <w:name w:val="018731BE3A4749F39B1C88A51A4870EB"/>
  </w:style>
  <w:style w:type="paragraph" w:customStyle="1" w:styleId="D85E49C372B64381986FD799282B5130">
    <w:name w:val="D85E49C372B64381986FD799282B5130"/>
  </w:style>
  <w:style w:type="paragraph" w:customStyle="1" w:styleId="BF03C1394E414035B6CFEA47C0139B39">
    <w:name w:val="BF03C1394E414035B6CFEA47C0139B39"/>
  </w:style>
  <w:style w:type="paragraph" w:customStyle="1" w:styleId="A8C58C85907D441685621B8BB5110369">
    <w:name w:val="A8C58C85907D441685621B8BB5110369"/>
  </w:style>
  <w:style w:type="paragraph" w:customStyle="1" w:styleId="047F83C613C1417F88A0CB0B4450BB2D">
    <w:name w:val="047F83C613C1417F88A0CB0B4450BB2D"/>
  </w:style>
  <w:style w:type="paragraph" w:customStyle="1" w:styleId="E4DA5143DC5B4C8BBC634F8F541FB3B8">
    <w:name w:val="E4DA5143DC5B4C8BBC634F8F541FB3B8"/>
  </w:style>
  <w:style w:type="paragraph" w:customStyle="1" w:styleId="93ADCB5AB5834559931BB0AA2EB8393D">
    <w:name w:val="93ADCB5AB5834559931BB0AA2EB8393D"/>
    <w:rsid w:val="002F00CE"/>
  </w:style>
  <w:style w:type="paragraph" w:customStyle="1" w:styleId="42DD909E225646BF81646571CCF450AB">
    <w:name w:val="42DD909E225646BF81646571CCF450AB"/>
    <w:rsid w:val="002F00CE"/>
  </w:style>
  <w:style w:type="paragraph" w:customStyle="1" w:styleId="9B371CE6E5A24255B8BEE142A64A2528">
    <w:name w:val="9B371CE6E5A24255B8BEE142A64A2528"/>
    <w:rsid w:val="002F00CE"/>
  </w:style>
  <w:style w:type="paragraph" w:customStyle="1" w:styleId="C449246098594DF3A98BB7231E588DA1">
    <w:name w:val="C449246098594DF3A98BB7231E588DA1"/>
    <w:rsid w:val="002F00CE"/>
  </w:style>
  <w:style w:type="paragraph" w:customStyle="1" w:styleId="E6FC5F54EB0547C782E78F99D7F344A0">
    <w:name w:val="E6FC5F54EB0547C782E78F99D7F344A0"/>
    <w:rsid w:val="002F00CE"/>
  </w:style>
  <w:style w:type="paragraph" w:customStyle="1" w:styleId="7AFDE8E991D84C68888F072003ED9445">
    <w:name w:val="7AFDE8E991D84C68888F072003ED9445"/>
    <w:rsid w:val="002F00CE"/>
  </w:style>
  <w:style w:type="paragraph" w:customStyle="1" w:styleId="52ACBD305EF04115800D999F3D65731E">
    <w:name w:val="52ACBD305EF04115800D999F3D65731E"/>
    <w:rsid w:val="002F0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44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3</cp:revision>
  <dcterms:created xsi:type="dcterms:W3CDTF">2024-08-01T21:01:00Z</dcterms:created>
  <dcterms:modified xsi:type="dcterms:W3CDTF">2024-08-01T22:12:00Z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