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8EB1C" w14:textId="1BD03326" w:rsidR="00F41BEE" w:rsidRDefault="007055D9" w:rsidP="00827727">
      <w:pPr>
        <w:pStyle w:val="Title"/>
        <w:jc w:val="both"/>
      </w:pPr>
      <w:r w:rsidRPr="007055D9">
        <w:t>Brook Mao</w:t>
      </w:r>
    </w:p>
    <w:p w14:paraId="3D606AF0" w14:textId="797788F4" w:rsidR="00F41BEE" w:rsidRDefault="00000000" w:rsidP="00827727">
      <w:pPr>
        <w:jc w:val="both"/>
      </w:pPr>
      <w:hyperlink r:id="rId11" w:history="1">
        <w:r w:rsidR="0003009D" w:rsidRPr="0003009D">
          <w:rPr>
            <w:rStyle w:val="Hyperlink"/>
          </w:rPr>
          <w:t>github.com/BrookMaoDev</w:t>
        </w:r>
      </w:hyperlink>
      <w:r w:rsidR="0003009D" w:rsidRPr="0003009D">
        <w:t xml:space="preserve"> | </w:t>
      </w:r>
      <w:hyperlink r:id="rId12" w:history="1">
        <w:r w:rsidR="0003009D" w:rsidRPr="0003009D">
          <w:rPr>
            <w:rStyle w:val="Hyperlink"/>
          </w:rPr>
          <w:t>linkedin.com/in/brook-mao</w:t>
        </w:r>
      </w:hyperlink>
    </w:p>
    <w:p w14:paraId="02AA2B63" w14:textId="6A914363" w:rsidR="00003455" w:rsidRPr="0003009D" w:rsidRDefault="007055D9" w:rsidP="00827727">
      <w:pPr>
        <w:tabs>
          <w:tab w:val="left" w:pos="6120"/>
        </w:tabs>
        <w:jc w:val="both"/>
        <w:rPr>
          <w:sz w:val="24"/>
          <w:szCs w:val="32"/>
          <w:lang w:val="es-ES"/>
        </w:rPr>
      </w:pPr>
      <w:r w:rsidRPr="007055D9">
        <w:rPr>
          <w:lang w:val="es-ES"/>
        </w:rPr>
        <w:t>Toronto, Canada</w:t>
      </w:r>
      <w:r w:rsidR="00F41BEE" w:rsidRPr="007055D9">
        <w:rPr>
          <w:lang w:val="es-ES"/>
        </w:rPr>
        <w:t xml:space="preserve"> | </w:t>
      </w:r>
      <w:r w:rsidRPr="007055D9">
        <w:rPr>
          <w:lang w:val="es-ES"/>
        </w:rPr>
        <w:t>416 655 8716</w:t>
      </w:r>
      <w:r w:rsidR="00F41BEE" w:rsidRPr="007055D9">
        <w:rPr>
          <w:lang w:val="es-ES"/>
        </w:rPr>
        <w:t xml:space="preserve"> | </w:t>
      </w:r>
      <w:sdt>
        <w:sdtPr>
          <w:id w:val="161754958"/>
          <w:placeholder>
            <w:docPart w:val="A616141EE1BE40D090097A7C46817EF3"/>
          </w:placeholder>
          <w15:appearance w15:val="hidden"/>
        </w:sdtPr>
        <w:sdtContent>
          <w:r w:rsidRPr="007055D9">
            <w:rPr>
              <w:lang w:val="es-ES"/>
            </w:rPr>
            <w:t>brook.mao@mail.utoronto.ca</w:t>
          </w:r>
        </w:sdtContent>
      </w:sdt>
    </w:p>
    <w:p w14:paraId="7CB63766" w14:textId="77777777" w:rsidR="004463B4" w:rsidRDefault="004463B4" w:rsidP="00827727">
      <w:pPr>
        <w:pStyle w:val="Heading1"/>
        <w:jc w:val="both"/>
      </w:pPr>
      <w:r w:rsidRPr="004463B4">
        <w:t>Skills</w:t>
      </w:r>
    </w:p>
    <w:p w14:paraId="75784E38" w14:textId="77777777" w:rsidR="004463B4" w:rsidRPr="00003455" w:rsidRDefault="004463B4" w:rsidP="00827727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71CB0DE" wp14:editId="5A5F9B46">
                <wp:extent cx="68580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E9EA2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35DB873" w14:textId="4F69C871" w:rsidR="004463B4" w:rsidRDefault="00CF5168" w:rsidP="00827727">
      <w:pPr>
        <w:pStyle w:val="Heading2"/>
        <w:jc w:val="both"/>
      </w:pPr>
      <w:r w:rsidRPr="00CF5168">
        <w:t>Technical</w:t>
      </w:r>
    </w:p>
    <w:p w14:paraId="756EB439" w14:textId="28932BB1" w:rsidR="00C27F9C" w:rsidRDefault="005F713B" w:rsidP="00827727">
      <w:pPr>
        <w:pStyle w:val="ListBullet"/>
      </w:pPr>
      <w:r w:rsidRPr="005F713B">
        <w:t>Proficient in Python, JavaScript/TypeScript, Java, C/C++, and PHP, developing apps such as __________.</w:t>
      </w:r>
    </w:p>
    <w:p w14:paraId="0B45FFB3" w14:textId="7FA68F37" w:rsidR="00E543D3" w:rsidRDefault="00D878A4" w:rsidP="00827727">
      <w:pPr>
        <w:pStyle w:val="ListBullet"/>
      </w:pPr>
      <w:r w:rsidRPr="007E6106">
        <w:t xml:space="preserve">Skilled at </w:t>
      </w:r>
      <w:bookmarkStart w:id="0" w:name="_Hlk174816000"/>
      <w:r w:rsidRPr="00D878A4">
        <w:t xml:space="preserve">using </w:t>
      </w:r>
      <w:bookmarkEnd w:id="0"/>
      <w:r w:rsidRPr="00D878A4">
        <w:t>PowerShell and Git Bash for various tasks across 10+ personal and school projects.</w:t>
      </w:r>
    </w:p>
    <w:p w14:paraId="63EC87CA" w14:textId="277F6F72" w:rsidR="00C27F9C" w:rsidRDefault="00C27F9C" w:rsidP="00827727">
      <w:pPr>
        <w:pStyle w:val="ListBullet"/>
      </w:pPr>
      <w:r w:rsidRPr="00C27F9C">
        <w:t xml:space="preserve">Experienced with SQL </w:t>
      </w:r>
      <w:r w:rsidR="00E12881" w:rsidRPr="00C27F9C">
        <w:t>databases</w:t>
      </w:r>
      <w:r w:rsidR="00E12881" w:rsidRPr="00E12881">
        <w:t xml:space="preserve"> and data modelling</w:t>
      </w:r>
      <w:r w:rsidRPr="00C27F9C">
        <w:t>, building a full stack profile collection app leveraging MySQL.</w:t>
      </w:r>
    </w:p>
    <w:p w14:paraId="7CF06063" w14:textId="54C903C0" w:rsidR="00C27F9C" w:rsidRPr="00C27F9C" w:rsidRDefault="00C27F9C" w:rsidP="00827727">
      <w:pPr>
        <w:pStyle w:val="ListBullet"/>
      </w:pPr>
      <w:r w:rsidRPr="00C27F9C">
        <w:t xml:space="preserve">Familiar with NoSQL databases like MongoDB and Firebase </w:t>
      </w:r>
      <w:r w:rsidR="004C5D05" w:rsidRPr="004C5D05">
        <w:t>Realtime DB</w:t>
      </w:r>
      <w:r w:rsidRPr="00C27F9C">
        <w:t>, building apps such as __________.</w:t>
      </w:r>
    </w:p>
    <w:p w14:paraId="6CE50ED1" w14:textId="593F88C4" w:rsidR="002218F4" w:rsidRPr="00317E65" w:rsidRDefault="002218F4" w:rsidP="00827727">
      <w:pPr>
        <w:pStyle w:val="ListBullet"/>
        <w:rPr>
          <w:b/>
        </w:rPr>
      </w:pPr>
      <w:r w:rsidRPr="002218F4">
        <w:t xml:space="preserve">Familiar with basic system </w:t>
      </w:r>
      <w:r w:rsidR="007C5438" w:rsidRPr="007C5438">
        <w:t xml:space="preserve">design </w:t>
      </w:r>
      <w:r w:rsidRPr="002218F4">
        <w:t xml:space="preserve">from engineering a multiplayer </w:t>
      </w:r>
      <w:r w:rsidR="0069676B" w:rsidRPr="0069676B">
        <w:t xml:space="preserve">chess clock </w:t>
      </w:r>
      <w:r w:rsidRPr="002218F4">
        <w:t>app with a 3-tier architecture.</w:t>
      </w:r>
    </w:p>
    <w:p w14:paraId="371B4804" w14:textId="3CBA79D0" w:rsidR="00317E65" w:rsidRDefault="00317E65" w:rsidP="00827727">
      <w:pPr>
        <w:pStyle w:val="ListBullet"/>
      </w:pPr>
      <w:r w:rsidRPr="00317E65">
        <w:t xml:space="preserve">Clear documentation skills </w:t>
      </w:r>
      <w:r w:rsidR="0069676B" w:rsidRPr="0069676B">
        <w:t xml:space="preserve">demonstrated through open-source contributions to </w:t>
      </w:r>
      <w:r w:rsidRPr="00317E65">
        <w:t xml:space="preserve">the VSCode </w:t>
      </w:r>
      <w:r w:rsidR="0069676B" w:rsidRPr="0069676B">
        <w:t>user documentation</w:t>
      </w:r>
      <w:r w:rsidRPr="00317E65">
        <w:t>.</w:t>
      </w:r>
    </w:p>
    <w:p w14:paraId="3B6C88D8" w14:textId="085C94D9" w:rsidR="00641478" w:rsidRDefault="00641478" w:rsidP="00827727">
      <w:pPr>
        <w:pStyle w:val="ListBullet"/>
      </w:pPr>
      <w:r w:rsidRPr="00641478">
        <w:t>Skilled at writing clean, object-oriented, and easily understandable code (by peers and TAs), as well as improving code through refactoring by applying modern design patterns, from U of T's software design course.</w:t>
      </w:r>
    </w:p>
    <w:p w14:paraId="405B0329" w14:textId="67FDCA1F" w:rsidR="009364B2" w:rsidRDefault="009364B2" w:rsidP="00827727">
      <w:pPr>
        <w:pStyle w:val="ListBullet"/>
      </w:pPr>
      <w:r w:rsidRPr="009364B2">
        <w:t>Detailed in quality assurance, writing unit tests for personal projects and school assignments using frameworks such as doctest, unittest, Jest, and JUnit.</w:t>
      </w:r>
    </w:p>
    <w:p w14:paraId="3DA95CF1" w14:textId="3C406D1E" w:rsidR="00D878A4" w:rsidRDefault="00057FA5" w:rsidP="00827727">
      <w:pPr>
        <w:pStyle w:val="ListBullet"/>
      </w:pPr>
      <w:r w:rsidRPr="00057FA5">
        <w:t>Seasoned in cloud technologies, having deployed 3 apps via Amazon Web Services, Azure, and Google Cloud.</w:t>
      </w:r>
    </w:p>
    <w:p w14:paraId="71167BE0" w14:textId="63CD12B2" w:rsidR="00B70375" w:rsidRDefault="00B70375" w:rsidP="00827727">
      <w:pPr>
        <w:pStyle w:val="ListBullet"/>
      </w:pPr>
      <w:r w:rsidRPr="00B70375">
        <w:t>Familiar with DevOps, using Docker and GitHub Actions to set up CI/CD pipelines in projects such as __________.</w:t>
      </w:r>
    </w:p>
    <w:p w14:paraId="6EDDA9CE" w14:textId="1C578E62" w:rsidR="00D14144" w:rsidRDefault="00CE30B6" w:rsidP="00827727">
      <w:pPr>
        <w:pStyle w:val="ListBullet"/>
      </w:pPr>
      <w:r w:rsidRPr="00CE30B6">
        <w:t>Strong analytical skills,</w:t>
      </w:r>
      <w:r w:rsidRPr="00D14144">
        <w:t xml:space="preserve"> mining</w:t>
      </w:r>
      <w:r w:rsidR="00D14144" w:rsidRPr="00D14144">
        <w:t xml:space="preserve"> and visualizing raw CSV data using Python libraries </w:t>
      </w:r>
      <w:r w:rsidRPr="00CE30B6">
        <w:t xml:space="preserve">including </w:t>
      </w:r>
      <w:r w:rsidR="00D14144" w:rsidRPr="00D14144">
        <w:t xml:space="preserve">Pandas and Matplotlib to reveal insights and </w:t>
      </w:r>
      <w:r w:rsidR="00423A11" w:rsidRPr="00423A11">
        <w:t xml:space="preserve">produce clear </w:t>
      </w:r>
      <w:r w:rsidR="00D14144" w:rsidRPr="00D14144">
        <w:t>reports, through freeCodeCamp's data analysis certificate.</w:t>
      </w:r>
    </w:p>
    <w:p w14:paraId="5ED400A9" w14:textId="599C817D" w:rsidR="0078121D" w:rsidRDefault="0078121D" w:rsidP="00827727">
      <w:pPr>
        <w:pStyle w:val="ListBullet"/>
      </w:pPr>
      <w:r w:rsidRPr="0078121D">
        <w:t>Familiar using TensorFlow to build machine learning models, including a malaria cell classification neural network.</w:t>
      </w:r>
    </w:p>
    <w:p w14:paraId="20289EBE" w14:textId="0FF6080B" w:rsidR="000F3EFA" w:rsidRDefault="000F3EFA" w:rsidP="00827727">
      <w:pPr>
        <w:pStyle w:val="ListBullet"/>
      </w:pPr>
      <w:r w:rsidRPr="000F3EFA">
        <w:t xml:space="preserve">Skilled at implementing polished user interfaces using HTML, CSS, and front-end libraries like React, jQuery, Bootstrap, and Tailwind, as </w:t>
      </w:r>
      <w:r w:rsidR="004C1B2E" w:rsidRPr="004C1B2E">
        <w:t xml:space="preserve">exemplified </w:t>
      </w:r>
      <w:r w:rsidRPr="000F3EFA">
        <w:t>in the UI and UX design for ThreatTrace AI.</w:t>
      </w:r>
    </w:p>
    <w:p w14:paraId="3E0BED70" w14:textId="12E3C7D0" w:rsidR="009A21A1" w:rsidRDefault="009A21A1" w:rsidP="00827727">
      <w:pPr>
        <w:pStyle w:val="ListBullet"/>
      </w:pPr>
      <w:r w:rsidRPr="009A21A1">
        <w:t>Experienced in web development and building REST APIs using frameworks like Express and Flask.</w:t>
      </w:r>
    </w:p>
    <w:p w14:paraId="64CFB8E8" w14:textId="1026E73E" w:rsidR="00326E2C" w:rsidRDefault="00326E2C" w:rsidP="00827727">
      <w:pPr>
        <w:pStyle w:val="ListBullet"/>
      </w:pPr>
      <w:r>
        <w:t xml:space="preserve">Familiar with client-side and server-side rendering, applying both techniques across </w:t>
      </w:r>
      <w:r w:rsidRPr="00326E2C">
        <w:t xml:space="preserve">3 different </w:t>
      </w:r>
      <w:r>
        <w:t>web apps.</w:t>
      </w:r>
    </w:p>
    <w:p w14:paraId="310B7EF8" w14:textId="5393A574" w:rsidR="00A01032" w:rsidRDefault="00A01032" w:rsidP="00827727">
      <w:pPr>
        <w:pStyle w:val="ListBullet"/>
      </w:pPr>
      <w:r w:rsidRPr="00A01032">
        <w:t>Experienced in using the Git version control system with GitHub to collaborate across 4 different group projects.</w:t>
      </w:r>
    </w:p>
    <w:p w14:paraId="41EB8331" w14:textId="528E6BFF" w:rsidR="00827727" w:rsidRDefault="00827727" w:rsidP="00827727">
      <w:pPr>
        <w:pStyle w:val="ListBullet"/>
      </w:pPr>
      <w:r w:rsidRPr="00827727">
        <w:t>Familiar with static code analysis tools like Cppcheck to identify and resolve issues, enhancing code quality.</w:t>
      </w:r>
    </w:p>
    <w:p w14:paraId="1E9D93CD" w14:textId="6099460E" w:rsidR="00B27E43" w:rsidRDefault="00B27E43" w:rsidP="00827727">
      <w:pPr>
        <w:pStyle w:val="ListBullet"/>
      </w:pPr>
      <w:r w:rsidRPr="00B27E43">
        <w:t>Experienced in using Google Suite (Sheets, Docs, Slides) and Microsoft Suite (Excel, Word, PowerPoint) through tracking membership information for the Agincourt Chess Club and expenses for an eCommerce store.</w:t>
      </w:r>
    </w:p>
    <w:p w14:paraId="1CC5A2BF" w14:textId="0D246713" w:rsidR="00B27E43" w:rsidRDefault="00B27E43" w:rsidP="00827727">
      <w:pPr>
        <w:pStyle w:val="ListBullet"/>
      </w:pPr>
      <w:r w:rsidRPr="00B27E43">
        <w:t xml:space="preserve">Familiar with A/B testing through running ads for an eCommerce </w:t>
      </w:r>
      <w:r w:rsidR="00423A11" w:rsidRPr="00423A11">
        <w:t>store, tracking results with Google Analytics</w:t>
      </w:r>
      <w:r w:rsidRPr="00B27E43">
        <w:t>.</w:t>
      </w:r>
    </w:p>
    <w:p w14:paraId="27E8ABBB" w14:textId="38749E2E" w:rsidR="004463B4" w:rsidRDefault="00CF5168" w:rsidP="00827727">
      <w:pPr>
        <w:pStyle w:val="Heading2"/>
        <w:jc w:val="both"/>
      </w:pPr>
      <w:r w:rsidRPr="00CF5168">
        <w:t>Interpersonal</w:t>
      </w:r>
    </w:p>
    <w:p w14:paraId="0AA17F08" w14:textId="27B3091A" w:rsidR="00486694" w:rsidRDefault="00486694" w:rsidP="00827727">
      <w:pPr>
        <w:pStyle w:val="ListBullet"/>
      </w:pPr>
      <w:r w:rsidRPr="00486694">
        <w:t>Experienced working in Agile and Scrum teams, leading a group of 6 as Scrum Master using Jira to build an artifact database Android app catering to client requirements for a final course project.</w:t>
      </w:r>
    </w:p>
    <w:p w14:paraId="378F05CD" w14:textId="4F131571" w:rsidR="00BE14CC" w:rsidRDefault="00BE14CC" w:rsidP="00827727">
      <w:pPr>
        <w:pStyle w:val="ListBullet"/>
      </w:pPr>
      <w:r w:rsidRPr="00BE14CC">
        <w:t xml:space="preserve">Open communicator, facilitating </w:t>
      </w:r>
      <w:r w:rsidR="00976615" w:rsidRPr="00976615">
        <w:t xml:space="preserve">standup meetings </w:t>
      </w:r>
      <w:r w:rsidRPr="00BE14CC">
        <w:t xml:space="preserve">both in software </w:t>
      </w:r>
      <w:r w:rsidR="001C5E1A" w:rsidRPr="001C5E1A">
        <w:t xml:space="preserve">teams </w:t>
      </w:r>
      <w:r w:rsidRPr="00BE14CC">
        <w:t>and with colleagues as a camp counselor.</w:t>
      </w:r>
    </w:p>
    <w:p w14:paraId="139238F3" w14:textId="71FDDB47" w:rsidR="001C5E1A" w:rsidRDefault="001C5E1A" w:rsidP="00827727">
      <w:pPr>
        <w:pStyle w:val="ListBullet"/>
      </w:pPr>
      <w:r w:rsidRPr="001C5E1A">
        <w:t>Collaborates effectively and quickly learns new skills to fulfill roles in hackathon projects and meet tight deadlines.</w:t>
      </w:r>
    </w:p>
    <w:p w14:paraId="1E7D0AD8" w14:textId="6AA26D6A" w:rsidR="00402D4A" w:rsidRDefault="00402D4A" w:rsidP="00827727">
      <w:pPr>
        <w:pStyle w:val="ListBullet"/>
      </w:pPr>
      <w:r w:rsidRPr="00402D4A">
        <w:t>Skilled at presenting complex ideas in a simple manner, through experience as a chess instructor.</w:t>
      </w:r>
    </w:p>
    <w:p w14:paraId="57EFAA43" w14:textId="77777777" w:rsidR="004463B4" w:rsidRDefault="00000000" w:rsidP="00827727">
      <w:pPr>
        <w:pStyle w:val="Heading1"/>
        <w:jc w:val="both"/>
      </w:pPr>
      <w:sdt>
        <w:sdtPr>
          <w:id w:val="1513793667"/>
          <w:placeholder>
            <w:docPart w:val="2869B8BA2F4B45D4AD96FA8861432212"/>
          </w:placeholder>
          <w:temporary/>
          <w:showingPlcHdr/>
          <w15:appearance w15:val="hidden"/>
        </w:sdtPr>
        <w:sdtContent>
          <w:r w:rsidR="004463B4">
            <w:t>Education</w:t>
          </w:r>
        </w:sdtContent>
      </w:sdt>
    </w:p>
    <w:p w14:paraId="20639E9D" w14:textId="77777777" w:rsidR="004463B4" w:rsidRPr="00003455" w:rsidRDefault="004463B4" w:rsidP="00827727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892300B" wp14:editId="1C4A864F">
                <wp:extent cx="68580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BE5C82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8C8B172" w14:textId="0063CF80" w:rsidR="004463B4" w:rsidRDefault="00E040C2" w:rsidP="00827727">
      <w:pPr>
        <w:pStyle w:val="Heading2"/>
        <w:tabs>
          <w:tab w:val="clear" w:pos="9360"/>
          <w:tab w:val="right" w:pos="10773"/>
        </w:tabs>
        <w:jc w:val="both"/>
      </w:pPr>
      <w:r w:rsidRPr="00E040C2">
        <w:t xml:space="preserve">University of Toronto, </w:t>
      </w:r>
      <w:r w:rsidR="004B1AEC" w:rsidRPr="00E040C2">
        <w:t>Honors</w:t>
      </w:r>
      <w:r w:rsidRPr="00E040C2">
        <w:t xml:space="preserve"> Bachelor of Science in Computer Science (Co-op)</w:t>
      </w:r>
      <w:r w:rsidR="004463B4">
        <w:tab/>
      </w:r>
      <w:r w:rsidR="004B1AEC" w:rsidRPr="004B1AEC">
        <w:t>Expected 2027</w:t>
      </w:r>
    </w:p>
    <w:p w14:paraId="364C3609" w14:textId="049E2362" w:rsidR="004463B4" w:rsidRDefault="00534488" w:rsidP="00827727">
      <w:pPr>
        <w:jc w:val="both"/>
      </w:pPr>
      <w:r w:rsidRPr="00534488">
        <w:t>Software Engineering Stream</w:t>
      </w:r>
      <w:r w:rsidR="004463B4">
        <w:t xml:space="preserve"> | </w:t>
      </w:r>
      <w:r w:rsidRPr="00534488">
        <w:t>Relevant Courses: Software Design, Computer Organization</w:t>
      </w:r>
    </w:p>
    <w:p w14:paraId="5B10BE01" w14:textId="5F69079A" w:rsidR="00B46B53" w:rsidRDefault="00B46B53" w:rsidP="00827727">
      <w:pPr>
        <w:pStyle w:val="Heading2"/>
        <w:jc w:val="both"/>
      </w:pPr>
      <w:r w:rsidRPr="00B46B53">
        <w:t>Additional Certifications</w:t>
      </w:r>
    </w:p>
    <w:p w14:paraId="7B54CE2D" w14:textId="5F0406C9" w:rsidR="00B46B53" w:rsidRDefault="00B46B53" w:rsidP="00827727">
      <w:pPr>
        <w:pStyle w:val="ListBullet"/>
      </w:pPr>
      <w:r w:rsidRPr="00B46B53">
        <w:t>JavaScript Algorithms and Data Structures, freeCodeCamp.org</w:t>
      </w:r>
    </w:p>
    <w:p w14:paraId="6E7A0CF2" w14:textId="151DDB39" w:rsidR="00B46B53" w:rsidRDefault="00B46B53" w:rsidP="00827727">
      <w:pPr>
        <w:pStyle w:val="ListBullet"/>
      </w:pPr>
      <w:r w:rsidRPr="00B46B53">
        <w:lastRenderedPageBreak/>
        <w:t>Data Analysis with Python, freeCodeCamp.org</w:t>
      </w:r>
    </w:p>
    <w:p w14:paraId="1E97E4CF" w14:textId="145CC6DD" w:rsidR="00B46B53" w:rsidRDefault="00B46B53" w:rsidP="00827727">
      <w:pPr>
        <w:pStyle w:val="ListBullet"/>
      </w:pPr>
      <w:r w:rsidRPr="00B46B53">
        <w:t>Web Applications for Everybody Specialization, University of Michigan (Coursera)</w:t>
      </w:r>
    </w:p>
    <w:p w14:paraId="554F34BA" w14:textId="77777777" w:rsidR="00F41BEE" w:rsidRDefault="00000000" w:rsidP="00827727">
      <w:pPr>
        <w:pStyle w:val="Heading1"/>
        <w:jc w:val="both"/>
      </w:pPr>
      <w:sdt>
        <w:sdtPr>
          <w:id w:val="1494989950"/>
          <w:placeholder>
            <w:docPart w:val="1A838583EBE944368A5FFC13E9781FF7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AA6B384" w14:textId="77777777" w:rsidR="00003455" w:rsidRPr="00003455" w:rsidRDefault="00003455" w:rsidP="00827727">
      <w:pPr>
        <w:spacing w:line="168" w:lineRule="auto"/>
        <w:jc w:val="both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A58055C" wp14:editId="1CE5207A">
                <wp:extent cx="68580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81B4F7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9941975" w14:textId="7DEAE383" w:rsidR="00076AF9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3" w:history="1">
        <w:r w:rsidR="00076AF9" w:rsidRPr="00076AF9">
          <w:rPr>
            <w:rStyle w:val="Hyperlink"/>
          </w:rPr>
          <w:t>Artifact Database Android App</w:t>
        </w:r>
      </w:hyperlink>
      <w:r w:rsidR="00076AF9" w:rsidRPr="00076AF9">
        <w:t xml:space="preserve"> </w:t>
      </w:r>
      <w:r w:rsidR="00076AF9" w:rsidRPr="00FB5448">
        <w:t xml:space="preserve">| </w:t>
      </w:r>
      <w:r w:rsidR="00076AF9" w:rsidRPr="00076AF9">
        <w:rPr>
          <w:b w:val="0"/>
          <w:bCs/>
          <w:i/>
          <w:iCs/>
        </w:rPr>
        <w:t>Android Studio</w:t>
      </w:r>
      <w:r w:rsidR="00076AF9" w:rsidRPr="00FB5448">
        <w:rPr>
          <w:b w:val="0"/>
          <w:bCs/>
          <w:i/>
          <w:iCs/>
        </w:rPr>
        <w:t xml:space="preserve">, </w:t>
      </w:r>
      <w:r w:rsidR="00076AF9" w:rsidRPr="00076AF9">
        <w:rPr>
          <w:b w:val="0"/>
          <w:bCs/>
          <w:i/>
          <w:iCs/>
        </w:rPr>
        <w:t>Java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Firebase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Jira</w:t>
      </w:r>
      <w:r w:rsidR="00076AF9" w:rsidRPr="00FB5448">
        <w:rPr>
          <w:b w:val="0"/>
          <w:bCs/>
          <w:i/>
          <w:iCs/>
        </w:rPr>
        <w:t xml:space="preserve">, </w:t>
      </w:r>
      <w:r w:rsidR="00015836" w:rsidRPr="00015836">
        <w:rPr>
          <w:b w:val="0"/>
          <w:bCs/>
          <w:i/>
          <w:iCs/>
        </w:rPr>
        <w:t>Agile and Scrum</w:t>
      </w:r>
      <w:r w:rsidR="00076AF9" w:rsidRPr="00FB5448">
        <w:rPr>
          <w:b w:val="0"/>
          <w:bCs/>
          <w:i/>
          <w:iCs/>
        </w:rPr>
        <w:tab/>
      </w:r>
      <w:r w:rsidR="00015836" w:rsidRPr="00015836">
        <w:t xml:space="preserve">July 2024 </w:t>
      </w:r>
      <w:r w:rsidR="007325E9" w:rsidRPr="00FB5448">
        <w:t xml:space="preserve">- </w:t>
      </w:r>
      <w:r w:rsidR="00015836" w:rsidRPr="00015836">
        <w:t>August 2024</w:t>
      </w:r>
    </w:p>
    <w:p w14:paraId="63F979AF" w14:textId="2596B25F" w:rsidR="006A67C7" w:rsidRDefault="006A67C7" w:rsidP="00827727">
      <w:pPr>
        <w:pStyle w:val="ListBullet"/>
      </w:pPr>
      <w:r w:rsidRPr="006A67C7">
        <w:t>Leveraged Firebase and Java to develop a mobile app that efficiently manages and organizes museum artifacts.</w:t>
      </w:r>
    </w:p>
    <w:p w14:paraId="2DDF562F" w14:textId="43DDFCD0" w:rsidR="003E04D2" w:rsidRDefault="00E05C35" w:rsidP="00827727">
      <w:pPr>
        <w:pStyle w:val="ListBullet"/>
      </w:pPr>
      <w:r w:rsidRPr="00E05C35">
        <w:t xml:space="preserve">Led a team of 6 as Scrum Master, facilitating </w:t>
      </w:r>
      <w:r w:rsidR="006A67C7" w:rsidRPr="006A67C7">
        <w:t xml:space="preserve">standups </w:t>
      </w:r>
      <w:r w:rsidRPr="00E05C35">
        <w:t>and sprint planning, communicating tasks and deadlines, and enabling smooth collaboration on GitHub by resolving merge conflicts, earning a peer evaluation score of 5/5.</w:t>
      </w:r>
    </w:p>
    <w:p w14:paraId="5E0FD318" w14:textId="01D04478" w:rsidR="003E04D2" w:rsidRDefault="003E04D2" w:rsidP="00827727">
      <w:pPr>
        <w:pStyle w:val="ListBullet"/>
      </w:pPr>
      <w:r w:rsidRPr="003E04D2">
        <w:t>Troubleshooted and resolved bugs for 3 team members, ensuring the artifact display page and report generation feature met requirements and kept the project on schedule.</w:t>
      </w:r>
    </w:p>
    <w:p w14:paraId="7796DC24" w14:textId="0EA7FFDF" w:rsidR="00015836" w:rsidRDefault="002956BA" w:rsidP="00827727">
      <w:pPr>
        <w:pStyle w:val="ListBullet"/>
      </w:pPr>
      <w:r w:rsidRPr="002956BA">
        <w:t>Implemented a vibrant, interactive UI by extending standard AndroidX fragments to create custom UI elements.</w:t>
      </w:r>
    </w:p>
    <w:p w14:paraId="3FCF067C" w14:textId="067D2CB9" w:rsidR="00182692" w:rsidRDefault="00182692" w:rsidP="00827727">
      <w:pPr>
        <w:pStyle w:val="ListBullet"/>
      </w:pPr>
      <w:r w:rsidRPr="00182692">
        <w:t xml:space="preserve">Wrote maintainable and testable code </w:t>
      </w:r>
      <w:r w:rsidRPr="00547341">
        <w:t xml:space="preserve">by utilizing </w:t>
      </w:r>
      <w:r w:rsidRPr="00182692">
        <w:t xml:space="preserve">the Model-View-Presenter (similar to MVVM) architecture, and applying </w:t>
      </w:r>
      <w:r w:rsidR="00CE30B6" w:rsidRPr="00C5691E">
        <w:t>object-oriented</w:t>
      </w:r>
      <w:r w:rsidR="00C5691E" w:rsidRPr="00C5691E">
        <w:t xml:space="preserve"> design</w:t>
      </w:r>
      <w:r w:rsidR="00C5691E" w:rsidRPr="00182692">
        <w:t xml:space="preserve"> patterns</w:t>
      </w:r>
      <w:r w:rsidRPr="00182692">
        <w:t xml:space="preserve"> including Singleton, Adapter, and Strategy.</w:t>
      </w:r>
    </w:p>
    <w:p w14:paraId="304F1B66" w14:textId="1944B94C" w:rsidR="000418E7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4" w:history="1">
        <w:r w:rsidR="002952AA">
          <w:rPr>
            <w:rStyle w:val="Hyperlink"/>
          </w:rPr>
          <w:t>3D Rendering Engine</w:t>
        </w:r>
      </w:hyperlink>
      <w:r w:rsidR="002952AA" w:rsidRPr="00076AF9">
        <w:t xml:space="preserve"> </w:t>
      </w:r>
      <w:r w:rsidR="002952AA" w:rsidRPr="00FB5448">
        <w:t xml:space="preserve">| </w:t>
      </w:r>
      <w:r w:rsidR="000418E7" w:rsidRPr="000418E7">
        <w:rPr>
          <w:b w:val="0"/>
          <w:bCs/>
          <w:i/>
          <w:iCs/>
        </w:rPr>
        <w:t>C++</w:t>
      </w:r>
      <w:r w:rsidR="002952AA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2952AA" w:rsidRPr="00FB5448">
        <w:rPr>
          <w:b w:val="0"/>
          <w:bCs/>
          <w:i/>
          <w:iCs/>
        </w:rPr>
        <w:t xml:space="preserve">, </w:t>
      </w:r>
      <w:r w:rsidR="000418E7" w:rsidRPr="000418E7">
        <w:rPr>
          <w:b w:val="0"/>
          <w:bCs/>
          <w:i/>
          <w:iCs/>
        </w:rPr>
        <w:t>Make</w:t>
      </w:r>
      <w:r w:rsidR="002952AA" w:rsidRPr="00FB5448">
        <w:rPr>
          <w:b w:val="0"/>
          <w:bCs/>
          <w:i/>
          <w:iCs/>
        </w:rPr>
        <w:tab/>
      </w:r>
      <w:r w:rsidR="000418E7" w:rsidRPr="000418E7">
        <w:t xml:space="preserve">March </w:t>
      </w:r>
      <w:r w:rsidR="002952AA" w:rsidRPr="00015836">
        <w:t xml:space="preserve">2024 </w:t>
      </w:r>
      <w:r w:rsidR="002952AA" w:rsidRPr="00FB5448">
        <w:t xml:space="preserve">- </w:t>
      </w:r>
      <w:r w:rsidR="002952AA" w:rsidRPr="00015836">
        <w:t>August 2024</w:t>
      </w:r>
    </w:p>
    <w:p w14:paraId="4C5CE17A" w14:textId="6A8CF1BE" w:rsidR="000418E7" w:rsidRDefault="00D67596" w:rsidP="00827727">
      <w:pPr>
        <w:pStyle w:val="ListBullet"/>
      </w:pPr>
      <w:r w:rsidRPr="00D67596">
        <w:t xml:space="preserve">Built an object-oriented computer graphics </w:t>
      </w:r>
      <w:r w:rsidR="00B51802" w:rsidRPr="00D67596">
        <w:t>program</w:t>
      </w:r>
      <w:r w:rsidR="00B51802" w:rsidRPr="00B51802">
        <w:t xml:space="preserve"> in C++</w:t>
      </w:r>
      <w:r w:rsidRPr="00D67596">
        <w:t xml:space="preserve"> to render 3D shapes, including cubes and tetrahedrons.</w:t>
      </w:r>
    </w:p>
    <w:p w14:paraId="422F3FE9" w14:textId="66702CC6" w:rsidR="00D67596" w:rsidRDefault="00D67596" w:rsidP="00827727">
      <w:pPr>
        <w:pStyle w:val="ListBullet"/>
      </w:pPr>
      <w:r w:rsidRPr="00D67596">
        <w:t>Applied software design principles to ensure flexibility for future enhancements, such as addition of new shapes.</w:t>
      </w:r>
    </w:p>
    <w:p w14:paraId="7A406A90" w14:textId="3C598AE2" w:rsidR="00C64F9D" w:rsidRDefault="00C64F9D" w:rsidP="00827727">
      <w:pPr>
        <w:pStyle w:val="ListBullet"/>
      </w:pPr>
      <w:r w:rsidRPr="00C64F9D">
        <w:t>Implemented rotation, zooming, and panning functionalities using linear algebra and other mathematical techniques.</w:t>
      </w:r>
    </w:p>
    <w:p w14:paraId="657CBD26" w14:textId="5EA3DC4A" w:rsidR="001E28CC" w:rsidRDefault="001E28CC" w:rsidP="00827727">
      <w:pPr>
        <w:pStyle w:val="ListBullet"/>
      </w:pPr>
      <w:r w:rsidRPr="001E28CC">
        <w:t>Ran static code analysis with Cppcheck to identify and correct style issues, adhering</w:t>
      </w:r>
      <w:r w:rsidRPr="001E28CC">
        <w:t xml:space="preserve"> </w:t>
      </w:r>
      <w:r w:rsidRPr="001E28CC">
        <w:t>to proper coding standards.</w:t>
      </w:r>
    </w:p>
    <w:p w14:paraId="01E4A39D" w14:textId="366995F2" w:rsidR="003F43B8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5" w:history="1">
        <w:r w:rsidR="003F43B8">
          <w:rPr>
            <w:rStyle w:val="Hyperlink"/>
          </w:rPr>
          <w:t>Portfoliify</w:t>
        </w:r>
      </w:hyperlink>
      <w:r w:rsidR="003F43B8" w:rsidRPr="00FB5448">
        <w:t xml:space="preserve"> - </w:t>
      </w:r>
      <w:r w:rsidR="003F43B8" w:rsidRPr="003F43B8">
        <w:t xml:space="preserve">Profile Management App </w:t>
      </w:r>
      <w:r w:rsidR="003F43B8" w:rsidRPr="00FB5448">
        <w:t xml:space="preserve">| </w:t>
      </w:r>
      <w:r w:rsidR="003F43B8" w:rsidRPr="003F43B8">
        <w:rPr>
          <w:b w:val="0"/>
          <w:bCs/>
          <w:i/>
          <w:iCs/>
        </w:rPr>
        <w:t>PHP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MySQL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Apache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BA378A">
        <w:rPr>
          <w:b w:val="0"/>
          <w:bCs/>
          <w:i/>
          <w:iCs/>
        </w:rPr>
        <w:t>JavaScript</w:t>
      </w:r>
      <w:r w:rsidR="003F43B8" w:rsidRPr="00FB5448">
        <w:rPr>
          <w:b w:val="0"/>
          <w:bCs/>
          <w:i/>
          <w:iCs/>
        </w:rPr>
        <w:t xml:space="preserve">, </w:t>
      </w:r>
      <w:r w:rsidR="003F43B8" w:rsidRPr="003F43B8">
        <w:rPr>
          <w:b w:val="0"/>
          <w:bCs/>
          <w:i/>
          <w:iCs/>
        </w:rPr>
        <w:t>Azure</w:t>
      </w:r>
      <w:r w:rsidR="003F43B8" w:rsidRPr="00FB5448">
        <w:rPr>
          <w:b w:val="0"/>
          <w:bCs/>
          <w:i/>
          <w:iCs/>
        </w:rPr>
        <w:tab/>
      </w:r>
      <w:r w:rsidR="003F43B8" w:rsidRPr="003F43B8">
        <w:t xml:space="preserve">December </w:t>
      </w:r>
      <w:r w:rsidR="003F43B8" w:rsidRPr="00BA378A">
        <w:t xml:space="preserve">2023 </w:t>
      </w:r>
      <w:r w:rsidR="003F43B8" w:rsidRPr="00FB5448">
        <w:t xml:space="preserve">- </w:t>
      </w:r>
      <w:r w:rsidR="003F43B8" w:rsidRPr="00BA378A">
        <w:t xml:space="preserve">July </w:t>
      </w:r>
      <w:r w:rsidR="003F43B8" w:rsidRPr="00015836">
        <w:t>2024</w:t>
      </w:r>
    </w:p>
    <w:p w14:paraId="3EBDFC7A" w14:textId="0C243CBA" w:rsidR="00B76E54" w:rsidRPr="000418E7" w:rsidRDefault="0023531A" w:rsidP="00827727">
      <w:pPr>
        <w:pStyle w:val="ListBullet"/>
      </w:pPr>
      <w:r w:rsidRPr="000418E7">
        <w:t xml:space="preserve">Implemented a full stack application for managing online profiles using PHP, MySQL, and JavaScript, featuring login, sign-up, easy profile </w:t>
      </w:r>
      <w:r w:rsidR="000B7519" w:rsidRPr="000418E7">
        <w:t>creation,</w:t>
      </w:r>
      <w:r w:rsidRPr="000418E7">
        <w:t xml:space="preserve"> and </w:t>
      </w:r>
      <w:r w:rsidR="000B7519" w:rsidRPr="000418E7">
        <w:t xml:space="preserve">profile </w:t>
      </w:r>
      <w:r w:rsidRPr="000418E7">
        <w:t>editing.</w:t>
      </w:r>
    </w:p>
    <w:p w14:paraId="5E0207C3" w14:textId="14A5FBEA" w:rsidR="00B76E54" w:rsidRPr="000418E7" w:rsidRDefault="00B76E54" w:rsidP="00827727">
      <w:pPr>
        <w:pStyle w:val="ListBullet"/>
      </w:pPr>
      <w:r w:rsidRPr="000418E7">
        <w:t>Used knowledge in relational databases to design a data model with 5 SQL tables, efficiently storing users, profiles, educations, experiences, and institutions, while mapping their one-to-many and many-to-many relationships.</w:t>
      </w:r>
    </w:p>
    <w:p w14:paraId="1698B091" w14:textId="0F26C937" w:rsidR="00B22E33" w:rsidRPr="000418E7" w:rsidRDefault="00F72E56" w:rsidP="00827727">
      <w:pPr>
        <w:pStyle w:val="ListBullet"/>
      </w:pPr>
      <w:r w:rsidRPr="000418E7">
        <w:t>Leveraged GitHub Actions to set up a CI/CD pipeline, automating Docker image builds on repository updates, making for faster deployments (≈ 30 seconds) to Azure Container Apps.</w:t>
      </w:r>
    </w:p>
    <w:p w14:paraId="2735808A" w14:textId="5081C971" w:rsidR="00A03AB8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6" w:history="1">
        <w:r w:rsidR="00055D25">
          <w:rPr>
            <w:rStyle w:val="Hyperlink"/>
          </w:rPr>
          <w:t>ThreatTrace AI</w:t>
        </w:r>
      </w:hyperlink>
      <w:r w:rsidR="00055D25" w:rsidRPr="00FB5448">
        <w:t xml:space="preserve"> - </w:t>
      </w:r>
      <w:r w:rsidR="00055D25" w:rsidRPr="00055D25">
        <w:t xml:space="preserve">Malaria Detection CNN </w:t>
      </w:r>
      <w:r w:rsidR="00055D25" w:rsidRPr="00FB5448">
        <w:t xml:space="preserve">| </w:t>
      </w:r>
      <w:r w:rsidR="00055D25" w:rsidRPr="004912D2">
        <w:rPr>
          <w:b w:val="0"/>
          <w:bCs/>
          <w:i/>
          <w:iCs/>
        </w:rPr>
        <w:t>Python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TensorFlow</w:t>
      </w:r>
      <w:r w:rsidR="00055D25" w:rsidRPr="00FB5448">
        <w:rPr>
          <w:b w:val="0"/>
          <w:bCs/>
          <w:i/>
          <w:iCs/>
        </w:rPr>
        <w:t xml:space="preserve">, </w:t>
      </w:r>
      <w:r w:rsidR="00055D25" w:rsidRPr="00055D25">
        <w:rPr>
          <w:b w:val="0"/>
          <w:bCs/>
          <w:i/>
          <w:iCs/>
        </w:rPr>
        <w:t>Flask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BA378A">
        <w:rPr>
          <w:b w:val="0"/>
          <w:bCs/>
          <w:i/>
          <w:iCs/>
        </w:rPr>
        <w:t>JavaScript</w:t>
      </w:r>
      <w:r w:rsidR="00055D25" w:rsidRPr="00FB5448">
        <w:rPr>
          <w:b w:val="0"/>
          <w:bCs/>
          <w:i/>
          <w:iCs/>
        </w:rPr>
        <w:t xml:space="preserve">, </w:t>
      </w:r>
      <w:r w:rsidR="00BA378A" w:rsidRPr="00055D25">
        <w:rPr>
          <w:b w:val="0"/>
          <w:bCs/>
          <w:i/>
          <w:iCs/>
        </w:rPr>
        <w:t>GCP</w:t>
      </w:r>
      <w:r w:rsidR="00055D25" w:rsidRPr="00FB5448">
        <w:rPr>
          <w:b w:val="0"/>
          <w:bCs/>
          <w:i/>
          <w:iCs/>
        </w:rPr>
        <w:tab/>
      </w:r>
      <w:r w:rsidR="00BA378A" w:rsidRPr="00BA378A">
        <w:t xml:space="preserve">October </w:t>
      </w:r>
      <w:bookmarkStart w:id="1" w:name="_Hlk174960704"/>
      <w:r w:rsidR="00BA378A" w:rsidRPr="00BA378A">
        <w:t xml:space="preserve">2023 </w:t>
      </w:r>
      <w:bookmarkEnd w:id="1"/>
      <w:r w:rsidR="00BA378A" w:rsidRPr="00FB5448">
        <w:t xml:space="preserve">- </w:t>
      </w:r>
      <w:r w:rsidR="00BA378A" w:rsidRPr="00BA378A">
        <w:t xml:space="preserve">July </w:t>
      </w:r>
      <w:r w:rsidR="00BA378A" w:rsidRPr="00015836">
        <w:t>2024</w:t>
      </w:r>
    </w:p>
    <w:p w14:paraId="0293F67A" w14:textId="62AA5CF4" w:rsidR="00E07A3E" w:rsidRDefault="00E07A3E" w:rsidP="00827727">
      <w:pPr>
        <w:pStyle w:val="ListBullet"/>
      </w:pPr>
      <w:r w:rsidRPr="00E07A3E">
        <w:t xml:space="preserve">Collaborated in a team of 4 at Hack the Valley to develop a convolutional neural network that classifies cell images as healthy or malaria-parasitized with 95.45% </w:t>
      </w:r>
      <w:r w:rsidR="00A701DC" w:rsidRPr="00A701DC">
        <w:t>accuracy, winning the Pulsar ML Challenge</w:t>
      </w:r>
      <w:r w:rsidRPr="00E07A3E">
        <w:t>.</w:t>
      </w:r>
    </w:p>
    <w:p w14:paraId="31558AFC" w14:textId="699CC825" w:rsidR="00E07A3E" w:rsidRDefault="00E07A3E" w:rsidP="00827727">
      <w:pPr>
        <w:pStyle w:val="ListBullet"/>
      </w:pPr>
      <w:r w:rsidRPr="00E07A3E">
        <w:t>Delegated tasks and ensured teammates were clear on their roles to deliver a prototype within a 36-hour deadline.</w:t>
      </w:r>
    </w:p>
    <w:p w14:paraId="28CF5BA3" w14:textId="0369190E" w:rsidR="00E543D3" w:rsidRDefault="00E543D3" w:rsidP="00827727">
      <w:pPr>
        <w:pStyle w:val="ListBullet"/>
      </w:pPr>
      <w:r w:rsidRPr="00E543D3">
        <w:t>Built the TensorFlow model with steps documented in a Jupyter notebook, training it on a dataset of 27,000+ images.</w:t>
      </w:r>
    </w:p>
    <w:p w14:paraId="174AB1B1" w14:textId="3DF0E2B1" w:rsidR="00AD5E3A" w:rsidRDefault="00AD5E3A" w:rsidP="00827727">
      <w:pPr>
        <w:pStyle w:val="ListBullet"/>
      </w:pPr>
      <w:r w:rsidRPr="00AD5E3A">
        <w:t>Preprocessed dataset and user-uploaded images, ensuring consistent image sizes compatible with the model.</w:t>
      </w:r>
    </w:p>
    <w:p w14:paraId="43E2A3A1" w14:textId="60B0E470" w:rsidR="00333447" w:rsidRDefault="00333447" w:rsidP="00827727">
      <w:pPr>
        <w:pStyle w:val="ListBullet"/>
      </w:pPr>
      <w:r w:rsidRPr="00333447">
        <w:t xml:space="preserve">Served the model </w:t>
      </w:r>
      <w:r w:rsidR="000A4298" w:rsidRPr="000A4298">
        <w:t xml:space="preserve">using </w:t>
      </w:r>
      <w:r w:rsidRPr="00333447">
        <w:t xml:space="preserve">a Flask REST API, with Bootstrap and JavaScript on the client side, </w:t>
      </w:r>
      <w:r w:rsidR="000A4298" w:rsidRPr="000A4298">
        <w:t xml:space="preserve">allowing </w:t>
      </w:r>
      <w:r w:rsidRPr="00333447">
        <w:t xml:space="preserve">users to try the model by uploading their own images through a </w:t>
      </w:r>
      <w:r w:rsidR="00A50B53" w:rsidRPr="00A50B53">
        <w:t>web app with a sleek, interactive user interface.</w:t>
      </w:r>
    </w:p>
    <w:p w14:paraId="1C014D84" w14:textId="1AC13ED3" w:rsidR="00A03AB8" w:rsidRDefault="00A03AB8" w:rsidP="00827727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="0087133C" w:rsidRPr="0087133C">
        <w:t xml:space="preserve">faster </w:t>
      </w:r>
      <w:r w:rsidRPr="00A03AB8">
        <w:t>deployments</w:t>
      </w:r>
      <w:r w:rsidR="0087133C" w:rsidRPr="0087133C">
        <w:t xml:space="preserve"> (≈ 2 minutes)</w:t>
      </w:r>
      <w:r w:rsidRPr="00A03AB8">
        <w:t xml:space="preserve"> to Google Cloud Run.</w:t>
      </w:r>
    </w:p>
    <w:p w14:paraId="72F7619E" w14:textId="450DC196" w:rsidR="000D7B04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7" w:history="1">
        <w:r w:rsidR="004912D2">
          <w:rPr>
            <w:rStyle w:val="Hyperlink"/>
          </w:rPr>
          <w:t>Python Data Analysis Certification</w:t>
        </w:r>
      </w:hyperlink>
      <w:r w:rsidR="000D7B04" w:rsidRPr="00076AF9">
        <w:t xml:space="preserve"> </w:t>
      </w:r>
      <w:r w:rsidR="000D7B04" w:rsidRPr="00FB5448">
        <w:t xml:space="preserve">| </w:t>
      </w:r>
      <w:r w:rsidR="004912D2" w:rsidRPr="004912D2">
        <w:rPr>
          <w:b w:val="0"/>
          <w:bCs/>
          <w:i/>
          <w:iCs/>
        </w:rPr>
        <w:t>Python, Pandas, NumPy, Matplotlib, Seaborn, SciPy, Unittest</w:t>
      </w:r>
      <w:r w:rsidR="000D7B04" w:rsidRPr="00FB5448">
        <w:rPr>
          <w:b w:val="0"/>
          <w:bCs/>
          <w:i/>
          <w:iCs/>
        </w:rPr>
        <w:tab/>
      </w:r>
      <w:r w:rsidR="004912D2" w:rsidRPr="004912D2">
        <w:t xml:space="preserve">June </w:t>
      </w:r>
      <w:r w:rsidR="004912D2" w:rsidRPr="00D84EB8">
        <w:t>2024</w:t>
      </w:r>
    </w:p>
    <w:p w14:paraId="078DBD55" w14:textId="4E9CB74F" w:rsidR="002C3E12" w:rsidRDefault="002C3E12" w:rsidP="00827727">
      <w:pPr>
        <w:pStyle w:val="ListBullet"/>
      </w:pPr>
      <w:r w:rsidRPr="002C3E12">
        <w:t>Analyzed vast datasets with up to 70,000 data points using Pandas and visualized the data with Matplotlib and Seaborn to uncover traffic metrics and other insights about the freeCodeCamp website.</w:t>
      </w:r>
    </w:p>
    <w:p w14:paraId="4ECFD12D" w14:textId="0C02FA1B" w:rsidR="00CE30B6" w:rsidRDefault="00CE30B6" w:rsidP="00827727">
      <w:pPr>
        <w:pStyle w:val="ListBullet"/>
      </w:pPr>
      <w:r w:rsidRPr="00CE30B6">
        <w:t>Normalized and cleaned 2 datasets by removing outliers, improving the accuracy of results.</w:t>
      </w:r>
    </w:p>
    <w:p w14:paraId="50865A17" w14:textId="474B2A04" w:rsidR="003F43B8" w:rsidRDefault="003F43B8" w:rsidP="00827727">
      <w:pPr>
        <w:pStyle w:val="ListBullet"/>
      </w:pPr>
      <w:r w:rsidRPr="00BB5460">
        <w:t>Predicted future sea levels by conducting statistical analysis on historical data using SciPy.</w:t>
      </w:r>
    </w:p>
    <w:p w14:paraId="5D60D918" w14:textId="07CCA298" w:rsidR="00423A11" w:rsidRDefault="00423A11" w:rsidP="00827727">
      <w:pPr>
        <w:pStyle w:val="ListBullet"/>
      </w:pPr>
      <w:r w:rsidRPr="00423A11">
        <w:t>Produced clear, concise reports with visualizations for all 5 certification projects.</w:t>
      </w:r>
    </w:p>
    <w:p w14:paraId="3E574FA6" w14:textId="0A0ACA1E" w:rsidR="007E3213" w:rsidRDefault="007E3213" w:rsidP="00827727">
      <w:pPr>
        <w:pStyle w:val="ListBullet"/>
      </w:pPr>
      <w:r w:rsidRPr="007E3213">
        <w:t>Verified the accuracy of the results by passing 100% of freeCodeCamp's unit tests.</w:t>
      </w:r>
    </w:p>
    <w:p w14:paraId="4841A7AB" w14:textId="296C8A4C" w:rsidR="00F41BEE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8" w:history="1">
        <w:r w:rsidR="00FB5448" w:rsidRPr="009725C2">
          <w:rPr>
            <w:rStyle w:val="Hyperlink"/>
          </w:rPr>
          <w:t>MultiClock</w:t>
        </w:r>
      </w:hyperlink>
      <w:r w:rsidR="00FB5448" w:rsidRPr="00FB5448">
        <w:t xml:space="preserve"> - Multiplayer </w:t>
      </w:r>
      <w:r w:rsidR="0069676B" w:rsidRPr="0069676B">
        <w:t xml:space="preserve">Chess Clock </w:t>
      </w:r>
      <w:r w:rsidR="00FB5448" w:rsidRPr="00FB5448">
        <w:t xml:space="preserve">| </w:t>
      </w:r>
      <w:r w:rsidR="00FB5448" w:rsidRPr="00FB5448">
        <w:rPr>
          <w:b w:val="0"/>
          <w:bCs/>
          <w:i/>
          <w:iCs/>
        </w:rPr>
        <w:t>MERN, Tailwind, NGINX, Docker, Linux, AWS, GitHub CI/CD</w:t>
      </w:r>
      <w:r w:rsidR="00003455" w:rsidRPr="00FB5448">
        <w:rPr>
          <w:b w:val="0"/>
          <w:bCs/>
          <w:i/>
          <w:iCs/>
        </w:rPr>
        <w:tab/>
      </w:r>
      <w:r w:rsidR="00D84EB8" w:rsidRPr="00D84EB8">
        <w:t>May 2024</w:t>
      </w:r>
    </w:p>
    <w:p w14:paraId="15AF931B" w14:textId="1A4C4784" w:rsidR="003E6219" w:rsidRDefault="003E6219" w:rsidP="00827727">
      <w:pPr>
        <w:pStyle w:val="ListBullet"/>
      </w:pPr>
      <w:r w:rsidRPr="003E6219">
        <w:t>Developed a full stack web app using React for the frontend, Node and Express for the backend, and MongoDB for the database, resulting in an easy-to-use tool that serves as a timer for multiplayer board games.</w:t>
      </w:r>
    </w:p>
    <w:p w14:paraId="4E17F817" w14:textId="63A7CD67" w:rsidR="003E6219" w:rsidRDefault="003E6219" w:rsidP="00827727">
      <w:pPr>
        <w:pStyle w:val="ListBullet"/>
      </w:pPr>
      <w:r w:rsidRPr="003E6219">
        <w:lastRenderedPageBreak/>
        <w:t>Enabled use of the app on both desktop and mobile by implementing a responsive web design.</w:t>
      </w:r>
    </w:p>
    <w:p w14:paraId="022E1940" w14:textId="58FA4ED8" w:rsidR="0069676B" w:rsidRDefault="004E6789" w:rsidP="00827727">
      <w:pPr>
        <w:pStyle w:val="ListBullet"/>
      </w:pPr>
      <w:r w:rsidRPr="004E6789">
        <w:t>Containerized each layer of the application with Docker, allowing for individual scaling of each component.</w:t>
      </w:r>
    </w:p>
    <w:p w14:paraId="1C73AB0D" w14:textId="0758A7B0" w:rsidR="00A03AB8" w:rsidRDefault="004E6789" w:rsidP="00827727">
      <w:pPr>
        <w:pStyle w:val="ListBullet"/>
      </w:pPr>
      <w:r w:rsidRPr="004E6789">
        <w:t xml:space="preserve">Deployed the application on AWS using a Linux VM and configured NGINX as a reverse proxy, achieving HTTPS </w:t>
      </w:r>
      <w:r w:rsidR="005D4A31" w:rsidRPr="004E6789">
        <w:t>encryption,</w:t>
      </w:r>
      <w:r w:rsidRPr="004E6789">
        <w:t xml:space="preserve"> and ensuring secure, reliable access for users.</w:t>
      </w:r>
    </w:p>
    <w:p w14:paraId="3265CCBB" w14:textId="0704D221" w:rsidR="0087133C" w:rsidRDefault="0087133C" w:rsidP="00827727">
      <w:pPr>
        <w:pStyle w:val="ListBullet"/>
      </w:pPr>
      <w:r w:rsidRPr="00A03AB8">
        <w:t xml:space="preserve">Leveraged GitHub Actions to set up a CI/CD pipeline, automating Docker image builds on repository updates, making for </w:t>
      </w:r>
      <w:r w:rsidRPr="0087133C">
        <w:t xml:space="preserve">faster </w:t>
      </w:r>
      <w:r w:rsidRPr="00A03AB8">
        <w:t>deployments</w:t>
      </w:r>
      <w:r w:rsidRPr="0087133C">
        <w:t xml:space="preserve"> (≈ 2 minutes)</w:t>
      </w:r>
      <w:r w:rsidRPr="00A03AB8">
        <w:t xml:space="preserve"> to </w:t>
      </w:r>
      <w:r w:rsidRPr="0087133C">
        <w:t>Amazon Web Services</w:t>
      </w:r>
      <w:r w:rsidRPr="00A03AB8">
        <w:t>.</w:t>
      </w:r>
    </w:p>
    <w:p w14:paraId="5DF6EA96" w14:textId="6869CA5F" w:rsidR="0007688C" w:rsidRDefault="004203E8" w:rsidP="00827727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The Wacky Store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07688C" w:rsidRPr="00FB5448">
        <w:t xml:space="preserve">| </w:t>
      </w:r>
      <w:bookmarkStart w:id="2" w:name="_Hlk175073666"/>
      <w:r w:rsidR="0007688C" w:rsidRPr="0007688C">
        <w:rPr>
          <w:b w:val="0"/>
          <w:bCs/>
          <w:i/>
          <w:iCs/>
        </w:rPr>
        <w:t>C</w:t>
      </w:r>
      <w:bookmarkEnd w:id="2"/>
      <w:r w:rsidR="0007688C" w:rsidRPr="00FB5448">
        <w:rPr>
          <w:b w:val="0"/>
          <w:bCs/>
          <w:i/>
          <w:iCs/>
        </w:rPr>
        <w:tab/>
      </w:r>
      <w:r w:rsidR="0007688C" w:rsidRPr="0007688C">
        <w:t xml:space="preserve">February </w:t>
      </w:r>
      <w:r w:rsidR="0007688C" w:rsidRPr="00015836">
        <w:t xml:space="preserve">2024 </w:t>
      </w:r>
      <w:r w:rsidR="0007688C" w:rsidRPr="00FB5448">
        <w:t xml:space="preserve">- </w:t>
      </w:r>
      <w:r w:rsidR="0007688C" w:rsidRPr="0007688C">
        <w:t xml:space="preserve">April </w:t>
      </w:r>
      <w:r w:rsidR="0007688C" w:rsidRPr="00015836">
        <w:t>2024</w:t>
      </w:r>
    </w:p>
    <w:p w14:paraId="547D29EA" w14:textId="60E45030" w:rsidR="004D2553" w:rsidRDefault="004D2553" w:rsidP="00827727">
      <w:pPr>
        <w:pStyle w:val="ListBullet"/>
      </w:pPr>
      <w:r w:rsidRPr="004D2553">
        <w:t>Implemented data structures such as linked lists, trees, and graphs from scratch, applying relevant algorithms to simulate a store with a social network and product recommendation system.</w:t>
      </w:r>
    </w:p>
    <w:p w14:paraId="56ACE427" w14:textId="31974DC1" w:rsidR="00617727" w:rsidRDefault="00617727" w:rsidP="00827727">
      <w:pPr>
        <w:pStyle w:val="ListBullet"/>
      </w:pPr>
      <w:r w:rsidRPr="00617727">
        <w:t xml:space="preserve">Wrote comprehensive tests ensuring robustness and memory safety, earning 100% grades across all 3 </w:t>
      </w:r>
      <w:r w:rsidR="00D815AC" w:rsidRPr="00D815AC">
        <w:t>tasks</w:t>
      </w:r>
      <w:r w:rsidRPr="00617727">
        <w:t>.</w:t>
      </w:r>
    </w:p>
    <w:p w14:paraId="75D5E7A3" w14:textId="261020E2" w:rsidR="009765A6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19" w:history="1">
        <w:r w:rsidR="009765A6">
          <w:rPr>
            <w:rStyle w:val="Hyperlink"/>
          </w:rPr>
          <w:t>Matrix Multiplication Calculator</w:t>
        </w:r>
      </w:hyperlink>
      <w:r w:rsidR="009765A6" w:rsidRPr="00076AF9">
        <w:t xml:space="preserve"> </w:t>
      </w:r>
      <w:r w:rsidR="009765A6" w:rsidRPr="00FB5448">
        <w:t xml:space="preserve">| </w:t>
      </w:r>
      <w:r w:rsidR="001E28CC" w:rsidRPr="001E28CC">
        <w:rPr>
          <w:b w:val="0"/>
          <w:bCs/>
          <w:i/>
          <w:iCs/>
        </w:rPr>
        <w:t>C</w:t>
      </w:r>
      <w:r w:rsidR="001E28CC" w:rsidRPr="00FB5448">
        <w:rPr>
          <w:b w:val="0"/>
          <w:bCs/>
          <w:i/>
          <w:iCs/>
        </w:rPr>
        <w:t xml:space="preserve">, </w:t>
      </w:r>
      <w:r w:rsidR="001E28CC" w:rsidRPr="001E28CC">
        <w:rPr>
          <w:b w:val="0"/>
          <w:bCs/>
          <w:i/>
          <w:iCs/>
        </w:rPr>
        <w:t>Cppcheck</w:t>
      </w:r>
      <w:r w:rsidR="009765A6" w:rsidRPr="00FB5448">
        <w:rPr>
          <w:b w:val="0"/>
          <w:bCs/>
          <w:i/>
          <w:iCs/>
        </w:rPr>
        <w:tab/>
      </w:r>
      <w:r w:rsidR="009765A6" w:rsidRPr="00D21C71">
        <w:rPr>
          <w:lang w:val="en-CA"/>
        </w:rPr>
        <w:t>March 2024</w:t>
      </w:r>
    </w:p>
    <w:p w14:paraId="08851DD3" w14:textId="01A5374D" w:rsidR="009765A6" w:rsidRDefault="004C6D0E" w:rsidP="00827727">
      <w:pPr>
        <w:pStyle w:val="ListBullet"/>
      </w:pPr>
      <w:r w:rsidRPr="004C6D0E">
        <w:t>Implemented a matrix multiplication algorithm as a console application to efficiently perform computations.</w:t>
      </w:r>
    </w:p>
    <w:p w14:paraId="2387D9DA" w14:textId="3CFD00AD" w:rsidR="001E28CC" w:rsidRDefault="001E28CC" w:rsidP="00827727">
      <w:pPr>
        <w:pStyle w:val="ListBullet"/>
      </w:pPr>
      <w:r w:rsidRPr="001E28CC">
        <w:t>Conducted static code analysis with Cppcheck to identify and address</w:t>
      </w:r>
      <w:r w:rsidRPr="001E28CC">
        <w:t xml:space="preserve"> </w:t>
      </w:r>
      <w:r w:rsidRPr="001E28CC">
        <w:t>potential buffer overflow issues.</w:t>
      </w:r>
    </w:p>
    <w:p w14:paraId="4391CFF8" w14:textId="62687FAD" w:rsidR="00D21C71" w:rsidRDefault="00000000" w:rsidP="00827727">
      <w:pPr>
        <w:pStyle w:val="Heading2"/>
        <w:tabs>
          <w:tab w:val="clear" w:pos="9360"/>
          <w:tab w:val="right" w:pos="10773"/>
        </w:tabs>
        <w:jc w:val="both"/>
        <w:rPr>
          <w:lang w:val="en-CA"/>
        </w:rPr>
      </w:pPr>
      <w:hyperlink r:id="rId20" w:history="1">
        <w:r w:rsidR="00D21C71" w:rsidRPr="00D21C71">
          <w:rPr>
            <w:rStyle w:val="Hyperlink"/>
            <w:lang w:val="en-CA"/>
          </w:rPr>
          <w:t>VSCode</w:t>
        </w:r>
      </w:hyperlink>
      <w:r w:rsidR="00D21C71" w:rsidRPr="00D21C71">
        <w:rPr>
          <w:lang w:val="en-CA"/>
        </w:rPr>
        <w:t xml:space="preserve"> - </w:t>
      </w:r>
      <w:r w:rsidR="005B5369" w:rsidRPr="00B132A9">
        <w:rPr>
          <w:lang w:val="en-CA"/>
        </w:rPr>
        <w:t>Open-Source</w:t>
      </w:r>
      <w:r w:rsidR="00B132A9" w:rsidRPr="00B132A9">
        <w:rPr>
          <w:lang w:val="en-CA"/>
        </w:rPr>
        <w:t xml:space="preserve"> Contributor </w:t>
      </w:r>
      <w:r w:rsidR="00D21C71" w:rsidRPr="00D21C71">
        <w:rPr>
          <w:lang w:val="en-CA"/>
        </w:rPr>
        <w:t xml:space="preserve">| </w:t>
      </w:r>
      <w:r w:rsidR="00D21C71" w:rsidRPr="00D21C71">
        <w:rPr>
          <w:b w:val="0"/>
          <w:bCs/>
          <w:i/>
          <w:iCs/>
          <w:lang w:val="en-CA"/>
        </w:rPr>
        <w:t>TypeScript, PowerShell, GitHub CI/CD</w:t>
      </w:r>
      <w:r w:rsidR="00D21C71" w:rsidRPr="00D21C71">
        <w:rPr>
          <w:b w:val="0"/>
          <w:bCs/>
          <w:i/>
          <w:iCs/>
          <w:lang w:val="en-CA"/>
        </w:rPr>
        <w:tab/>
      </w:r>
      <w:r w:rsidR="00D21C71" w:rsidRPr="00D21C71">
        <w:rPr>
          <w:lang w:val="en-CA"/>
        </w:rPr>
        <w:t>March 2024</w:t>
      </w:r>
    </w:p>
    <w:p w14:paraId="2C36B0F5" w14:textId="23FF1845" w:rsidR="004961CE" w:rsidRDefault="004961CE" w:rsidP="00827727">
      <w:pPr>
        <w:pStyle w:val="ListBullet"/>
        <w:rPr>
          <w:lang w:val="en-CA"/>
        </w:rPr>
      </w:pPr>
      <w:r w:rsidRPr="004961CE">
        <w:rPr>
          <w:lang w:val="en-CA"/>
        </w:rPr>
        <w:t xml:space="preserve">Improved the user experience by clarifying </w:t>
      </w:r>
      <w:r w:rsidRPr="0069676B">
        <w:t xml:space="preserve">user </w:t>
      </w:r>
      <w:r w:rsidRPr="004961CE">
        <w:rPr>
          <w:lang w:val="en-CA"/>
        </w:rPr>
        <w:t>documentation and identifying the code segment to update.</w:t>
      </w:r>
    </w:p>
    <w:p w14:paraId="61E0B36B" w14:textId="0972093A" w:rsidR="004961CE" w:rsidRDefault="00B132A9" w:rsidP="00827727">
      <w:pPr>
        <w:pStyle w:val="ListBullet"/>
        <w:rPr>
          <w:lang w:val="en-CA"/>
        </w:rPr>
      </w:pPr>
      <w:r w:rsidRPr="00B132A9">
        <w:rPr>
          <w:lang w:val="en-CA"/>
        </w:rPr>
        <w:t>Shared ideas on GitHub Discussions and used code review feedback from Microsoft engineers to successfully merge a pull request and resolve a backlog issue.</w:t>
      </w:r>
    </w:p>
    <w:p w14:paraId="4A76F26B" w14:textId="427F3ADF" w:rsidR="005B5369" w:rsidRDefault="0050152D" w:rsidP="00827727">
      <w:pPr>
        <w:pStyle w:val="ListBullet"/>
        <w:rPr>
          <w:lang w:val="en-CA"/>
        </w:rPr>
      </w:pPr>
      <w:r w:rsidRPr="0050152D">
        <w:rPr>
          <w:lang w:val="en-CA"/>
        </w:rPr>
        <w:t xml:space="preserve">Successfully </w:t>
      </w:r>
      <w:r w:rsidR="005B5369" w:rsidRPr="005B5369">
        <w:rPr>
          <w:lang w:val="en-CA"/>
        </w:rPr>
        <w:t xml:space="preserve">built the application from </w:t>
      </w:r>
      <w:r w:rsidR="005B5369" w:rsidRPr="005B5369">
        <w:t xml:space="preserve">the </w:t>
      </w:r>
      <w:r w:rsidR="005B5369" w:rsidRPr="005B5369">
        <w:rPr>
          <w:lang w:val="en-CA"/>
        </w:rPr>
        <w:t>source code on a local Windows machine using the terminal.</w:t>
      </w:r>
    </w:p>
    <w:p w14:paraId="0AF71429" w14:textId="59C0F013" w:rsidR="00F5637C" w:rsidRDefault="004203E8" w:rsidP="00827727">
      <w:pPr>
        <w:pStyle w:val="Heading2"/>
        <w:tabs>
          <w:tab w:val="clear" w:pos="9360"/>
          <w:tab w:val="right" w:pos="10773"/>
        </w:tabs>
        <w:jc w:val="both"/>
      </w:pPr>
      <w:r w:rsidRPr="004203E8">
        <w:t xml:space="preserve">Ontario Bridges Data Analysis </w:t>
      </w:r>
      <w:r w:rsidRPr="00D21C71">
        <w:rPr>
          <w:lang w:val="en-CA"/>
        </w:rPr>
        <w:t xml:space="preserve">- </w:t>
      </w:r>
      <w:r w:rsidRPr="004203E8">
        <w:t xml:space="preserve">University Assignment </w:t>
      </w:r>
      <w:r w:rsidR="00F5637C" w:rsidRPr="00FB5448">
        <w:t xml:space="preserve">| </w:t>
      </w:r>
      <w:r w:rsidR="0007688C" w:rsidRPr="004912D2">
        <w:rPr>
          <w:b w:val="0"/>
          <w:bCs/>
          <w:i/>
          <w:iCs/>
        </w:rPr>
        <w:t>Python</w:t>
      </w:r>
      <w:r w:rsidR="00F5637C" w:rsidRPr="00FB5448">
        <w:rPr>
          <w:b w:val="0"/>
          <w:bCs/>
          <w:i/>
          <w:iCs/>
        </w:rPr>
        <w:t xml:space="preserve">, </w:t>
      </w:r>
      <w:r w:rsidR="0007688C" w:rsidRPr="0007688C">
        <w:rPr>
          <w:b w:val="0"/>
          <w:bCs/>
          <w:i/>
          <w:iCs/>
        </w:rPr>
        <w:t>Doctest</w:t>
      </w:r>
      <w:r w:rsidR="00F5637C" w:rsidRPr="00FB5448">
        <w:rPr>
          <w:b w:val="0"/>
          <w:bCs/>
          <w:i/>
          <w:iCs/>
        </w:rPr>
        <w:tab/>
      </w:r>
      <w:r w:rsidR="00760622" w:rsidRPr="00760622">
        <w:t xml:space="preserve">November </w:t>
      </w:r>
      <w:r w:rsidR="00F5637C" w:rsidRPr="00452386">
        <w:t>2023</w:t>
      </w:r>
    </w:p>
    <w:p w14:paraId="75976D38" w14:textId="73FB1579" w:rsidR="00760622" w:rsidRDefault="00803DF5" w:rsidP="00827727">
      <w:pPr>
        <w:pStyle w:val="ListBullet"/>
      </w:pPr>
      <w:r w:rsidRPr="00803DF5">
        <w:t>Analyzed a Government of Ontario bridge dataset containing 2,000+ bridges, focusing on metrics like Bridge Condition Index and last inspection date to assess bridge health.</w:t>
      </w:r>
    </w:p>
    <w:p w14:paraId="04361DD7" w14:textId="25AB90A1" w:rsidR="00803DF5" w:rsidRDefault="00803DF5" w:rsidP="00827727">
      <w:pPr>
        <w:pStyle w:val="ListBullet"/>
      </w:pPr>
      <w:r w:rsidRPr="00803DF5">
        <w:t xml:space="preserve">Developed an algorithm to automatically assign </w:t>
      </w:r>
      <w:r w:rsidR="00792471" w:rsidRPr="00792471">
        <w:t xml:space="preserve">bridge inspectors </w:t>
      </w:r>
      <w:r w:rsidRPr="00803DF5">
        <w:t>to the nearest and highest-risk bridges.</w:t>
      </w:r>
    </w:p>
    <w:p w14:paraId="6E1CF186" w14:textId="61F7B829" w:rsidR="00B0355A" w:rsidRDefault="00B0355A" w:rsidP="00827727">
      <w:pPr>
        <w:pStyle w:val="ListBullet"/>
      </w:pPr>
      <w:r w:rsidRPr="00B0355A">
        <w:t>Thoroughly tested each function using Doctest, catching and resolving bugs to achieve 100% program functionality.</w:t>
      </w:r>
    </w:p>
    <w:p w14:paraId="517D61B8" w14:textId="0FE71D79" w:rsidR="00452386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21" w:history="1">
        <w:r w:rsidR="00452386">
          <w:rPr>
            <w:rStyle w:val="Hyperlink"/>
          </w:rPr>
          <w:t>The Wildfire Network</w:t>
        </w:r>
      </w:hyperlink>
      <w:r w:rsidR="00452386" w:rsidRPr="00FB5448">
        <w:t xml:space="preserve"> </w:t>
      </w:r>
      <w:bookmarkStart w:id="3" w:name="_Hlk174984699"/>
      <w:r w:rsidR="00452386" w:rsidRPr="00FB5448">
        <w:t xml:space="preserve">- </w:t>
      </w:r>
      <w:bookmarkEnd w:id="3"/>
      <w:r w:rsidR="00452386" w:rsidRPr="00452386">
        <w:t>Wildfire News &amp; Predictions Website</w:t>
      </w:r>
      <w:r w:rsidR="00452386" w:rsidRPr="0069676B">
        <w:t xml:space="preserve"> </w:t>
      </w:r>
      <w:r w:rsidR="00452386" w:rsidRPr="00FB5448">
        <w:t xml:space="preserve">| </w:t>
      </w:r>
      <w:r w:rsidR="00452386" w:rsidRPr="004912D2">
        <w:rPr>
          <w:b w:val="0"/>
          <w:bCs/>
          <w:i/>
          <w:iCs/>
        </w:rPr>
        <w:t>Python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Django</w:t>
      </w:r>
      <w:r w:rsidR="00452386" w:rsidRPr="00FB5448">
        <w:rPr>
          <w:b w:val="0"/>
          <w:bCs/>
          <w:i/>
          <w:iCs/>
        </w:rPr>
        <w:t xml:space="preserve">, </w:t>
      </w:r>
      <w:r w:rsidR="00452386" w:rsidRPr="00452386">
        <w:rPr>
          <w:b w:val="0"/>
          <w:bCs/>
          <w:i/>
          <w:iCs/>
        </w:rPr>
        <w:t>Feedparser</w:t>
      </w:r>
      <w:r w:rsidR="00452386" w:rsidRPr="00FB5448">
        <w:rPr>
          <w:b w:val="0"/>
          <w:bCs/>
          <w:i/>
          <w:iCs/>
        </w:rPr>
        <w:tab/>
      </w:r>
      <w:r w:rsidR="00452386" w:rsidRPr="00452386">
        <w:t>August 2023</w:t>
      </w:r>
    </w:p>
    <w:p w14:paraId="6223E448" w14:textId="5511BEA5" w:rsidR="009B3BAB" w:rsidRDefault="007D6052" w:rsidP="00827727">
      <w:pPr>
        <w:pStyle w:val="ListBullet"/>
      </w:pPr>
      <w:r w:rsidRPr="007D6052">
        <w:t>Collaborated remotely on GitHub in a team of 3 to develop a site featuring the latest wildfire news, hotspots, and a basic prediction algorithm within 36 hours at Ignition Hacks.</w:t>
      </w:r>
    </w:p>
    <w:p w14:paraId="30FFC907" w14:textId="10388EBA" w:rsidR="007D6052" w:rsidRDefault="00067AFA" w:rsidP="00827727">
      <w:pPr>
        <w:pStyle w:val="ListBullet"/>
      </w:pPr>
      <w:r w:rsidRPr="00067AFA">
        <w:t>Learnt the Python Feedparser library on the fly to successfully collect and extract news data from CBC RSS feeds, making it possible to display real-time wildfire news articles on our homepage.</w:t>
      </w:r>
    </w:p>
    <w:p w14:paraId="214EC665" w14:textId="716D0487" w:rsidR="00F773EB" w:rsidRDefault="00000000" w:rsidP="00827727">
      <w:pPr>
        <w:pStyle w:val="Heading2"/>
        <w:tabs>
          <w:tab w:val="clear" w:pos="9360"/>
          <w:tab w:val="right" w:pos="10773"/>
        </w:tabs>
        <w:jc w:val="both"/>
      </w:pPr>
      <w:hyperlink r:id="rId22" w:history="1">
        <w:r w:rsidR="00F773EB">
          <w:rPr>
            <w:rStyle w:val="Hyperlink"/>
          </w:rPr>
          <w:t>Java Brokers</w:t>
        </w:r>
      </w:hyperlink>
      <w:r w:rsidR="00F773EB" w:rsidRPr="00FB5448">
        <w:t xml:space="preserve"> - </w:t>
      </w:r>
      <w:r w:rsidR="00F773EB" w:rsidRPr="00F773EB">
        <w:t>Stock Trading Simulator</w:t>
      </w:r>
      <w:r w:rsidR="00F773EB" w:rsidRPr="00452386">
        <w:t xml:space="preserve"> </w:t>
      </w:r>
      <w:r w:rsidR="00F773EB" w:rsidRPr="00FB5448">
        <w:t xml:space="preserve">| </w:t>
      </w:r>
      <w:r w:rsidR="00F773EB" w:rsidRPr="00F773EB">
        <w:rPr>
          <w:b w:val="0"/>
          <w:bCs/>
          <w:i/>
          <w:iCs/>
        </w:rPr>
        <w:t>Java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UML</w:t>
      </w:r>
      <w:r w:rsidR="00F773EB" w:rsidRPr="00FB5448">
        <w:rPr>
          <w:b w:val="0"/>
          <w:bCs/>
          <w:i/>
          <w:iCs/>
        </w:rPr>
        <w:t xml:space="preserve">, </w:t>
      </w:r>
      <w:r w:rsidR="00F773EB" w:rsidRPr="00F773EB">
        <w:rPr>
          <w:b w:val="0"/>
          <w:bCs/>
          <w:i/>
          <w:iCs/>
        </w:rPr>
        <w:t>Yahoo Finance API</w:t>
      </w:r>
      <w:r w:rsidR="00F773EB" w:rsidRPr="00FB5448">
        <w:rPr>
          <w:b w:val="0"/>
          <w:bCs/>
          <w:i/>
          <w:iCs/>
        </w:rPr>
        <w:tab/>
      </w:r>
      <w:r w:rsidR="00F773EB" w:rsidRPr="00F773EB">
        <w:t>December 2022 - January 2023</w:t>
      </w:r>
    </w:p>
    <w:p w14:paraId="7C45EAD4" w14:textId="75FA5B3F" w:rsidR="00F773EB" w:rsidRPr="000418E7" w:rsidRDefault="00BE1C8E" w:rsidP="00827727">
      <w:pPr>
        <w:pStyle w:val="ListBullet"/>
      </w:pPr>
      <w:r w:rsidRPr="000418E7">
        <w:t>Collaborated in a team of 3 to develop a desktop stock trading simulator app, featuring user authentication, stock search, buy/sell functionality, portfolio management, and more.</w:t>
      </w:r>
    </w:p>
    <w:p w14:paraId="495F879F" w14:textId="7058D6BC" w:rsidR="00BE1C8E" w:rsidRPr="000418E7" w:rsidRDefault="00BE1C8E" w:rsidP="00827727">
      <w:pPr>
        <w:pStyle w:val="ListBullet"/>
      </w:pPr>
      <w:r w:rsidRPr="000418E7">
        <w:t>Leveraged the Yahoo Finance API (a third-party API) to integrate real-time data for the top 50 NASDAQ stocks.</w:t>
      </w:r>
    </w:p>
    <w:p w14:paraId="087E0327" w14:textId="5CEAD2EA" w:rsidR="00BE1C8E" w:rsidRPr="000418E7" w:rsidRDefault="003278D2" w:rsidP="00827727">
      <w:pPr>
        <w:pStyle w:val="ListBullet"/>
      </w:pPr>
      <w:r w:rsidRPr="000418E7">
        <w:t>Designed the software using UML diagrams, promoting maintainable code, and simplifying task delegation.</w:t>
      </w:r>
    </w:p>
    <w:sectPr w:rsidR="00BE1C8E" w:rsidRPr="000418E7" w:rsidSect="00E040C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484AC0" w14:textId="77777777" w:rsidR="00587868" w:rsidRDefault="00587868">
      <w:pPr>
        <w:spacing w:after="0"/>
      </w:pPr>
      <w:r>
        <w:separator/>
      </w:r>
    </w:p>
  </w:endnote>
  <w:endnote w:type="continuationSeparator" w:id="0">
    <w:p w14:paraId="365E134C" w14:textId="77777777" w:rsidR="00587868" w:rsidRDefault="00587868">
      <w:pPr>
        <w:spacing w:after="0"/>
      </w:pPr>
      <w:r>
        <w:continuationSeparator/>
      </w:r>
    </w:p>
  </w:endnote>
  <w:endnote w:type="continuationNotice" w:id="1">
    <w:p w14:paraId="58B6914C" w14:textId="77777777" w:rsidR="00587868" w:rsidRDefault="0058786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B3BD40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4367C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383A8F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94A0E" w14:textId="77777777" w:rsidR="00587868" w:rsidRDefault="00587868">
      <w:pPr>
        <w:spacing w:after="0"/>
      </w:pPr>
      <w:r>
        <w:separator/>
      </w:r>
    </w:p>
  </w:footnote>
  <w:footnote w:type="continuationSeparator" w:id="0">
    <w:p w14:paraId="530B1BC4" w14:textId="77777777" w:rsidR="00587868" w:rsidRDefault="00587868">
      <w:pPr>
        <w:spacing w:after="0"/>
      </w:pPr>
      <w:r>
        <w:continuationSeparator/>
      </w:r>
    </w:p>
  </w:footnote>
  <w:footnote w:type="continuationNotice" w:id="1">
    <w:p w14:paraId="4D005772" w14:textId="77777777" w:rsidR="00587868" w:rsidRDefault="0058786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637A3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76019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E2134E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8623A84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4752382"/>
    <w:multiLevelType w:val="hybridMultilevel"/>
    <w:tmpl w:val="FB9896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F211A2"/>
    <w:multiLevelType w:val="hybridMultilevel"/>
    <w:tmpl w:val="28D82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60330"/>
    <w:multiLevelType w:val="multilevel"/>
    <w:tmpl w:val="7B50195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09754A4"/>
    <w:multiLevelType w:val="hybridMultilevel"/>
    <w:tmpl w:val="DBF022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71A4D"/>
    <w:multiLevelType w:val="hybridMultilevel"/>
    <w:tmpl w:val="5CD6D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2"/>
  </w:num>
  <w:num w:numId="15" w16cid:durableId="94441604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3"/>
  </w:num>
  <w:num w:numId="20" w16cid:durableId="557791128">
    <w:abstractNumId w:val="10"/>
  </w:num>
  <w:num w:numId="21" w16cid:durableId="1062144174">
    <w:abstractNumId w:val="11"/>
  </w:num>
  <w:num w:numId="22" w16cid:durableId="219022675">
    <w:abstractNumId w:val="15"/>
  </w:num>
  <w:num w:numId="23" w16cid:durableId="55713026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61"/>
    <w:rsid w:val="00003455"/>
    <w:rsid w:val="00011A6F"/>
    <w:rsid w:val="00015836"/>
    <w:rsid w:val="00021C10"/>
    <w:rsid w:val="0003009D"/>
    <w:rsid w:val="00031BE5"/>
    <w:rsid w:val="00032277"/>
    <w:rsid w:val="00032383"/>
    <w:rsid w:val="00032982"/>
    <w:rsid w:val="00037A3D"/>
    <w:rsid w:val="00037A80"/>
    <w:rsid w:val="000406BE"/>
    <w:rsid w:val="0004081D"/>
    <w:rsid w:val="000418E7"/>
    <w:rsid w:val="00047720"/>
    <w:rsid w:val="00047C0B"/>
    <w:rsid w:val="000539BD"/>
    <w:rsid w:val="00055D25"/>
    <w:rsid w:val="00057FA5"/>
    <w:rsid w:val="00066E2A"/>
    <w:rsid w:val="000679AC"/>
    <w:rsid w:val="00067AFA"/>
    <w:rsid w:val="0007688C"/>
    <w:rsid w:val="00076AF9"/>
    <w:rsid w:val="00076DB4"/>
    <w:rsid w:val="0009195F"/>
    <w:rsid w:val="0009425C"/>
    <w:rsid w:val="000942C8"/>
    <w:rsid w:val="000A4298"/>
    <w:rsid w:val="000B2518"/>
    <w:rsid w:val="000B7519"/>
    <w:rsid w:val="000C521D"/>
    <w:rsid w:val="000D355D"/>
    <w:rsid w:val="000D7B04"/>
    <w:rsid w:val="000E010B"/>
    <w:rsid w:val="000E7D5A"/>
    <w:rsid w:val="000F3EFA"/>
    <w:rsid w:val="001046AC"/>
    <w:rsid w:val="0011008C"/>
    <w:rsid w:val="00111371"/>
    <w:rsid w:val="0011514E"/>
    <w:rsid w:val="0011694D"/>
    <w:rsid w:val="001172E5"/>
    <w:rsid w:val="001274B5"/>
    <w:rsid w:val="00133568"/>
    <w:rsid w:val="00140528"/>
    <w:rsid w:val="001433E3"/>
    <w:rsid w:val="00152856"/>
    <w:rsid w:val="0016014D"/>
    <w:rsid w:val="001608CC"/>
    <w:rsid w:val="0018191F"/>
    <w:rsid w:val="00181FE7"/>
    <w:rsid w:val="00182692"/>
    <w:rsid w:val="00186230"/>
    <w:rsid w:val="001B3357"/>
    <w:rsid w:val="001C5E1A"/>
    <w:rsid w:val="001D3F71"/>
    <w:rsid w:val="001D4B58"/>
    <w:rsid w:val="001E28CC"/>
    <w:rsid w:val="001F0888"/>
    <w:rsid w:val="00200572"/>
    <w:rsid w:val="00215852"/>
    <w:rsid w:val="002218F4"/>
    <w:rsid w:val="0023531A"/>
    <w:rsid w:val="00262033"/>
    <w:rsid w:val="002650EA"/>
    <w:rsid w:val="00271453"/>
    <w:rsid w:val="00276E4F"/>
    <w:rsid w:val="002920B5"/>
    <w:rsid w:val="00295104"/>
    <w:rsid w:val="002952AA"/>
    <w:rsid w:val="002956BA"/>
    <w:rsid w:val="00296FF7"/>
    <w:rsid w:val="002A3E94"/>
    <w:rsid w:val="002C0DDD"/>
    <w:rsid w:val="002C3E12"/>
    <w:rsid w:val="002D41EA"/>
    <w:rsid w:val="002D59A2"/>
    <w:rsid w:val="00302F19"/>
    <w:rsid w:val="00304507"/>
    <w:rsid w:val="003108DB"/>
    <w:rsid w:val="00317E65"/>
    <w:rsid w:val="003253C9"/>
    <w:rsid w:val="00326E2C"/>
    <w:rsid w:val="003278D2"/>
    <w:rsid w:val="00331246"/>
    <w:rsid w:val="003319FB"/>
    <w:rsid w:val="00333447"/>
    <w:rsid w:val="003469E9"/>
    <w:rsid w:val="00351D1B"/>
    <w:rsid w:val="00357FD0"/>
    <w:rsid w:val="003630D5"/>
    <w:rsid w:val="0036429F"/>
    <w:rsid w:val="00374627"/>
    <w:rsid w:val="00380722"/>
    <w:rsid w:val="00394A6D"/>
    <w:rsid w:val="003A0257"/>
    <w:rsid w:val="003A5330"/>
    <w:rsid w:val="003A7C83"/>
    <w:rsid w:val="003B2143"/>
    <w:rsid w:val="003C06A6"/>
    <w:rsid w:val="003C14A1"/>
    <w:rsid w:val="003C38F0"/>
    <w:rsid w:val="003E04D2"/>
    <w:rsid w:val="003E6219"/>
    <w:rsid w:val="003F19B9"/>
    <w:rsid w:val="003F43B8"/>
    <w:rsid w:val="00400FD0"/>
    <w:rsid w:val="0040118E"/>
    <w:rsid w:val="00402D4A"/>
    <w:rsid w:val="004203E8"/>
    <w:rsid w:val="00420DE9"/>
    <w:rsid w:val="00423A11"/>
    <w:rsid w:val="00433846"/>
    <w:rsid w:val="00433CD1"/>
    <w:rsid w:val="00445933"/>
    <w:rsid w:val="004463B4"/>
    <w:rsid w:val="004476A1"/>
    <w:rsid w:val="004476B0"/>
    <w:rsid w:val="00451BD9"/>
    <w:rsid w:val="00452386"/>
    <w:rsid w:val="0046335C"/>
    <w:rsid w:val="00470EED"/>
    <w:rsid w:val="00470FA6"/>
    <w:rsid w:val="00474A53"/>
    <w:rsid w:val="004776DD"/>
    <w:rsid w:val="004824B0"/>
    <w:rsid w:val="00486694"/>
    <w:rsid w:val="004912D2"/>
    <w:rsid w:val="004961CE"/>
    <w:rsid w:val="004A4BFA"/>
    <w:rsid w:val="004B1AEC"/>
    <w:rsid w:val="004C1B2E"/>
    <w:rsid w:val="004C5D05"/>
    <w:rsid w:val="004C6D0E"/>
    <w:rsid w:val="004C6F9B"/>
    <w:rsid w:val="004D2553"/>
    <w:rsid w:val="004D433E"/>
    <w:rsid w:val="004E47F6"/>
    <w:rsid w:val="004E6381"/>
    <w:rsid w:val="004E6789"/>
    <w:rsid w:val="004F0B9E"/>
    <w:rsid w:val="004F0EC8"/>
    <w:rsid w:val="004F305A"/>
    <w:rsid w:val="004F7524"/>
    <w:rsid w:val="0050152D"/>
    <w:rsid w:val="00504FB9"/>
    <w:rsid w:val="005114E7"/>
    <w:rsid w:val="005338E9"/>
    <w:rsid w:val="00534488"/>
    <w:rsid w:val="00536083"/>
    <w:rsid w:val="00542008"/>
    <w:rsid w:val="005463C0"/>
    <w:rsid w:val="00547341"/>
    <w:rsid w:val="005560C4"/>
    <w:rsid w:val="00582E2D"/>
    <w:rsid w:val="00583E26"/>
    <w:rsid w:val="00587868"/>
    <w:rsid w:val="005A197F"/>
    <w:rsid w:val="005A1CE4"/>
    <w:rsid w:val="005A29F5"/>
    <w:rsid w:val="005A77FC"/>
    <w:rsid w:val="005A7D8A"/>
    <w:rsid w:val="005B49EA"/>
    <w:rsid w:val="005B5369"/>
    <w:rsid w:val="005C2BF4"/>
    <w:rsid w:val="005D49B2"/>
    <w:rsid w:val="005D4A31"/>
    <w:rsid w:val="005D5D10"/>
    <w:rsid w:val="005E10A6"/>
    <w:rsid w:val="005E5E55"/>
    <w:rsid w:val="005F04C0"/>
    <w:rsid w:val="005F713B"/>
    <w:rsid w:val="00605599"/>
    <w:rsid w:val="00616068"/>
    <w:rsid w:val="00617727"/>
    <w:rsid w:val="00622F8B"/>
    <w:rsid w:val="00627B1A"/>
    <w:rsid w:val="00641478"/>
    <w:rsid w:val="006433C9"/>
    <w:rsid w:val="006734FD"/>
    <w:rsid w:val="00684F20"/>
    <w:rsid w:val="00692F19"/>
    <w:rsid w:val="006953A2"/>
    <w:rsid w:val="0069676B"/>
    <w:rsid w:val="006A3D6F"/>
    <w:rsid w:val="006A67C7"/>
    <w:rsid w:val="006B4315"/>
    <w:rsid w:val="006D236F"/>
    <w:rsid w:val="006E0605"/>
    <w:rsid w:val="006E401C"/>
    <w:rsid w:val="006E6104"/>
    <w:rsid w:val="006F0EAE"/>
    <w:rsid w:val="006F2441"/>
    <w:rsid w:val="007055D9"/>
    <w:rsid w:val="00711175"/>
    <w:rsid w:val="00712084"/>
    <w:rsid w:val="007148DA"/>
    <w:rsid w:val="00723261"/>
    <w:rsid w:val="007256B6"/>
    <w:rsid w:val="00727039"/>
    <w:rsid w:val="007325E9"/>
    <w:rsid w:val="00746543"/>
    <w:rsid w:val="00750067"/>
    <w:rsid w:val="007571DC"/>
    <w:rsid w:val="00760622"/>
    <w:rsid w:val="00774126"/>
    <w:rsid w:val="007757CA"/>
    <w:rsid w:val="0077621B"/>
    <w:rsid w:val="0078121D"/>
    <w:rsid w:val="00781236"/>
    <w:rsid w:val="00792471"/>
    <w:rsid w:val="007941C7"/>
    <w:rsid w:val="007963CE"/>
    <w:rsid w:val="007A7186"/>
    <w:rsid w:val="007B048A"/>
    <w:rsid w:val="007C1D14"/>
    <w:rsid w:val="007C5438"/>
    <w:rsid w:val="007D00B3"/>
    <w:rsid w:val="007D6052"/>
    <w:rsid w:val="007E1E7D"/>
    <w:rsid w:val="007E3213"/>
    <w:rsid w:val="007E6106"/>
    <w:rsid w:val="007F4BD4"/>
    <w:rsid w:val="00803DF5"/>
    <w:rsid w:val="00824550"/>
    <w:rsid w:val="00827727"/>
    <w:rsid w:val="008406FF"/>
    <w:rsid w:val="0084136C"/>
    <w:rsid w:val="00855CA3"/>
    <w:rsid w:val="0086325C"/>
    <w:rsid w:val="0087133C"/>
    <w:rsid w:val="00873549"/>
    <w:rsid w:val="00886378"/>
    <w:rsid w:val="00886E4A"/>
    <w:rsid w:val="008916B6"/>
    <w:rsid w:val="008B3F56"/>
    <w:rsid w:val="008C38ED"/>
    <w:rsid w:val="008C6225"/>
    <w:rsid w:val="008D5413"/>
    <w:rsid w:val="008D5A41"/>
    <w:rsid w:val="008D6A27"/>
    <w:rsid w:val="008E038B"/>
    <w:rsid w:val="008E0C6F"/>
    <w:rsid w:val="008E10EB"/>
    <w:rsid w:val="008E5671"/>
    <w:rsid w:val="009000F2"/>
    <w:rsid w:val="00912D4C"/>
    <w:rsid w:val="00920F95"/>
    <w:rsid w:val="00924DC2"/>
    <w:rsid w:val="0093056E"/>
    <w:rsid w:val="00935EC5"/>
    <w:rsid w:val="009364B2"/>
    <w:rsid w:val="0093754D"/>
    <w:rsid w:val="00942276"/>
    <w:rsid w:val="00950405"/>
    <w:rsid w:val="00950EA4"/>
    <w:rsid w:val="00952F98"/>
    <w:rsid w:val="0095395E"/>
    <w:rsid w:val="00956C3B"/>
    <w:rsid w:val="00971892"/>
    <w:rsid w:val="009725C2"/>
    <w:rsid w:val="0097323F"/>
    <w:rsid w:val="00975711"/>
    <w:rsid w:val="009757B2"/>
    <w:rsid w:val="009763C8"/>
    <w:rsid w:val="009765A6"/>
    <w:rsid w:val="00976615"/>
    <w:rsid w:val="00982EDE"/>
    <w:rsid w:val="009858B8"/>
    <w:rsid w:val="009A21A1"/>
    <w:rsid w:val="009B24B9"/>
    <w:rsid w:val="009B3BAB"/>
    <w:rsid w:val="009C2119"/>
    <w:rsid w:val="009C429D"/>
    <w:rsid w:val="009C7FD6"/>
    <w:rsid w:val="009D04EB"/>
    <w:rsid w:val="009D41D9"/>
    <w:rsid w:val="009D5B56"/>
    <w:rsid w:val="009E3475"/>
    <w:rsid w:val="009F2912"/>
    <w:rsid w:val="009F36C0"/>
    <w:rsid w:val="00A00679"/>
    <w:rsid w:val="00A01032"/>
    <w:rsid w:val="00A03AB8"/>
    <w:rsid w:val="00A13EA3"/>
    <w:rsid w:val="00A249B7"/>
    <w:rsid w:val="00A36F7A"/>
    <w:rsid w:val="00A50B53"/>
    <w:rsid w:val="00A701DC"/>
    <w:rsid w:val="00A7066C"/>
    <w:rsid w:val="00A70EFD"/>
    <w:rsid w:val="00A8131A"/>
    <w:rsid w:val="00AA2091"/>
    <w:rsid w:val="00AB2C3D"/>
    <w:rsid w:val="00AD2074"/>
    <w:rsid w:val="00AD5E3A"/>
    <w:rsid w:val="00AE4A09"/>
    <w:rsid w:val="00AF3073"/>
    <w:rsid w:val="00B0355A"/>
    <w:rsid w:val="00B063E6"/>
    <w:rsid w:val="00B132A9"/>
    <w:rsid w:val="00B15C87"/>
    <w:rsid w:val="00B203B6"/>
    <w:rsid w:val="00B22E33"/>
    <w:rsid w:val="00B27E43"/>
    <w:rsid w:val="00B35070"/>
    <w:rsid w:val="00B430AF"/>
    <w:rsid w:val="00B46B53"/>
    <w:rsid w:val="00B51802"/>
    <w:rsid w:val="00B5201C"/>
    <w:rsid w:val="00B5257D"/>
    <w:rsid w:val="00B610B1"/>
    <w:rsid w:val="00B70375"/>
    <w:rsid w:val="00B769EE"/>
    <w:rsid w:val="00B76E54"/>
    <w:rsid w:val="00B8342B"/>
    <w:rsid w:val="00B86516"/>
    <w:rsid w:val="00B92EE9"/>
    <w:rsid w:val="00BA378A"/>
    <w:rsid w:val="00BB273E"/>
    <w:rsid w:val="00BB5460"/>
    <w:rsid w:val="00BB6721"/>
    <w:rsid w:val="00BD735D"/>
    <w:rsid w:val="00BE14CC"/>
    <w:rsid w:val="00BE1C8E"/>
    <w:rsid w:val="00BE687E"/>
    <w:rsid w:val="00BF44A8"/>
    <w:rsid w:val="00BF5C04"/>
    <w:rsid w:val="00C03729"/>
    <w:rsid w:val="00C04033"/>
    <w:rsid w:val="00C16D97"/>
    <w:rsid w:val="00C27F9C"/>
    <w:rsid w:val="00C30F46"/>
    <w:rsid w:val="00C444AC"/>
    <w:rsid w:val="00C54981"/>
    <w:rsid w:val="00C5691E"/>
    <w:rsid w:val="00C57E43"/>
    <w:rsid w:val="00C62DF5"/>
    <w:rsid w:val="00C6464E"/>
    <w:rsid w:val="00C64F9D"/>
    <w:rsid w:val="00C72961"/>
    <w:rsid w:val="00C72B59"/>
    <w:rsid w:val="00C86F4F"/>
    <w:rsid w:val="00C904F1"/>
    <w:rsid w:val="00C9734F"/>
    <w:rsid w:val="00CA3DDF"/>
    <w:rsid w:val="00CA5F2E"/>
    <w:rsid w:val="00CC75DB"/>
    <w:rsid w:val="00CD7C76"/>
    <w:rsid w:val="00CE30B6"/>
    <w:rsid w:val="00CE5974"/>
    <w:rsid w:val="00CF5168"/>
    <w:rsid w:val="00D016ED"/>
    <w:rsid w:val="00D05F48"/>
    <w:rsid w:val="00D07C4B"/>
    <w:rsid w:val="00D14144"/>
    <w:rsid w:val="00D21C71"/>
    <w:rsid w:val="00D241A0"/>
    <w:rsid w:val="00D33143"/>
    <w:rsid w:val="00D37D67"/>
    <w:rsid w:val="00D4111F"/>
    <w:rsid w:val="00D468C9"/>
    <w:rsid w:val="00D52102"/>
    <w:rsid w:val="00D52131"/>
    <w:rsid w:val="00D56207"/>
    <w:rsid w:val="00D6278D"/>
    <w:rsid w:val="00D67596"/>
    <w:rsid w:val="00D71011"/>
    <w:rsid w:val="00D7441A"/>
    <w:rsid w:val="00D757F2"/>
    <w:rsid w:val="00D765AF"/>
    <w:rsid w:val="00D815AC"/>
    <w:rsid w:val="00D84EB8"/>
    <w:rsid w:val="00D878A4"/>
    <w:rsid w:val="00D9454B"/>
    <w:rsid w:val="00D95183"/>
    <w:rsid w:val="00D97458"/>
    <w:rsid w:val="00DB1C35"/>
    <w:rsid w:val="00DB5E78"/>
    <w:rsid w:val="00DD0053"/>
    <w:rsid w:val="00DD4208"/>
    <w:rsid w:val="00DE04DA"/>
    <w:rsid w:val="00DF08E5"/>
    <w:rsid w:val="00DF2D82"/>
    <w:rsid w:val="00DF3D23"/>
    <w:rsid w:val="00E01B82"/>
    <w:rsid w:val="00E040C2"/>
    <w:rsid w:val="00E05C35"/>
    <w:rsid w:val="00E05C44"/>
    <w:rsid w:val="00E07A3E"/>
    <w:rsid w:val="00E12881"/>
    <w:rsid w:val="00E23538"/>
    <w:rsid w:val="00E321B6"/>
    <w:rsid w:val="00E42BE0"/>
    <w:rsid w:val="00E45F8D"/>
    <w:rsid w:val="00E52062"/>
    <w:rsid w:val="00E543D3"/>
    <w:rsid w:val="00E71047"/>
    <w:rsid w:val="00E72515"/>
    <w:rsid w:val="00E726F0"/>
    <w:rsid w:val="00E86C27"/>
    <w:rsid w:val="00EA2B92"/>
    <w:rsid w:val="00EC12CE"/>
    <w:rsid w:val="00ED598E"/>
    <w:rsid w:val="00ED7FEB"/>
    <w:rsid w:val="00EE25F3"/>
    <w:rsid w:val="00EE5B31"/>
    <w:rsid w:val="00F14DDA"/>
    <w:rsid w:val="00F27D12"/>
    <w:rsid w:val="00F35FB2"/>
    <w:rsid w:val="00F37140"/>
    <w:rsid w:val="00F378D8"/>
    <w:rsid w:val="00F40303"/>
    <w:rsid w:val="00F41BEE"/>
    <w:rsid w:val="00F45718"/>
    <w:rsid w:val="00F5637C"/>
    <w:rsid w:val="00F6011D"/>
    <w:rsid w:val="00F70FBF"/>
    <w:rsid w:val="00F72E56"/>
    <w:rsid w:val="00F773EB"/>
    <w:rsid w:val="00FB5448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09EC2"/>
  <w15:chartTrackingRefBased/>
  <w15:docId w15:val="{5B76FB37-5FA0-4F65-BEBC-69DB2C035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63B4"/>
    <w:pPr>
      <w:keepNext/>
      <w:keepLines/>
      <w:spacing w:before="200" w:after="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8C38ED"/>
    <w:pPr>
      <w:numPr>
        <w:numId w:val="14"/>
      </w:numPr>
      <w:spacing w:after="80"/>
      <w:ind w:left="709" w:hanging="421"/>
      <w:jc w:val="both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63B4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30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BrookMaoDev/SoftwareDesignFinalProject" TargetMode="External"/><Relationship Id="rId18" Type="http://schemas.openxmlformats.org/officeDocument/2006/relationships/hyperlink" Target="https://github.com/BrookMaoDev/MultiClock" TargetMode="External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BrookMaoDev/TheWildfireNetwork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brook-mao/" TargetMode="External"/><Relationship Id="rId17" Type="http://schemas.openxmlformats.org/officeDocument/2006/relationships/hyperlink" Target="https://www.freecodecamp.org/certification/BrookMaoDev/data-analysis-with-python-v7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threattrace.brookmaodev.me/" TargetMode="External"/><Relationship Id="rId20" Type="http://schemas.openxmlformats.org/officeDocument/2006/relationships/hyperlink" Target="https://github.com/microsoft/vscode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BrookMaoDev" TargetMode="Externa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portfoliify.brookmaodev.me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hyperlink" Target="https://github.com/BrookMaoDev/MatrixMultiplicationCalculator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BrookMaoDev/3DRenderingEngine" TargetMode="External"/><Relationship Id="rId22" Type="http://schemas.openxmlformats.org/officeDocument/2006/relationships/hyperlink" Target="https://github.com/BrookMaoDev/JavaBrokersMobile" TargetMode="External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ao2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616141EE1BE40D090097A7C46817E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04C0E-4EC7-4622-B7F9-7D77AACCC9FB}"/>
      </w:docPartPr>
      <w:docPartBody>
        <w:p w:rsidR="00184049" w:rsidRDefault="00000000">
          <w:pPr>
            <w:pStyle w:val="A616141EE1BE40D090097A7C46817EF3"/>
          </w:pPr>
          <w:r w:rsidRPr="00B5257D">
            <w:t>andree@example.com</w:t>
          </w:r>
        </w:p>
      </w:docPartBody>
    </w:docPart>
    <w:docPart>
      <w:docPartPr>
        <w:name w:val="1A838583EBE944368A5FFC13E9781F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AA2F1-CE46-4687-8F6A-3599DAD8B23E}"/>
      </w:docPartPr>
      <w:docPartBody>
        <w:p w:rsidR="00184049" w:rsidRDefault="00000000">
          <w:pPr>
            <w:pStyle w:val="1A838583EBE944368A5FFC13E9781FF7"/>
          </w:pPr>
          <w:r>
            <w:t>Experience</w:t>
          </w:r>
        </w:p>
      </w:docPartBody>
    </w:docPart>
    <w:docPart>
      <w:docPartPr>
        <w:name w:val="2869B8BA2F4B45D4AD96FA8861432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2FCC9-2B16-4238-8609-7F2FC16017A2}"/>
      </w:docPartPr>
      <w:docPartBody>
        <w:p w:rsidR="00F858DE" w:rsidRDefault="002F00CE" w:rsidP="002F00CE">
          <w:pPr>
            <w:pStyle w:val="2869B8BA2F4B45D4AD96FA886143221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94"/>
    <w:rsid w:val="000C3713"/>
    <w:rsid w:val="000C521D"/>
    <w:rsid w:val="000E6C1C"/>
    <w:rsid w:val="00132ED9"/>
    <w:rsid w:val="00184049"/>
    <w:rsid w:val="001B3357"/>
    <w:rsid w:val="001C4898"/>
    <w:rsid w:val="00202E90"/>
    <w:rsid w:val="002F00CE"/>
    <w:rsid w:val="00386E9C"/>
    <w:rsid w:val="003D5F9E"/>
    <w:rsid w:val="00474A53"/>
    <w:rsid w:val="0049589A"/>
    <w:rsid w:val="004F0EC8"/>
    <w:rsid w:val="00530494"/>
    <w:rsid w:val="0055557A"/>
    <w:rsid w:val="00583E26"/>
    <w:rsid w:val="00597379"/>
    <w:rsid w:val="005B49EA"/>
    <w:rsid w:val="005E10A6"/>
    <w:rsid w:val="00727039"/>
    <w:rsid w:val="007757CA"/>
    <w:rsid w:val="00793EAD"/>
    <w:rsid w:val="00935EC5"/>
    <w:rsid w:val="009400AA"/>
    <w:rsid w:val="0097704B"/>
    <w:rsid w:val="009C4C70"/>
    <w:rsid w:val="00A632C3"/>
    <w:rsid w:val="00BB6721"/>
    <w:rsid w:val="00C01FEE"/>
    <w:rsid w:val="00CA5F2E"/>
    <w:rsid w:val="00D31DEB"/>
    <w:rsid w:val="00D447FA"/>
    <w:rsid w:val="00D9454B"/>
    <w:rsid w:val="00D97458"/>
    <w:rsid w:val="00DA5579"/>
    <w:rsid w:val="00E37B20"/>
    <w:rsid w:val="00E42BE0"/>
    <w:rsid w:val="00E457A1"/>
    <w:rsid w:val="00E52062"/>
    <w:rsid w:val="00E86C27"/>
    <w:rsid w:val="00EE22F6"/>
    <w:rsid w:val="00F27D12"/>
    <w:rsid w:val="00F378D8"/>
    <w:rsid w:val="00F55DB3"/>
    <w:rsid w:val="00F75609"/>
    <w:rsid w:val="00F858DE"/>
    <w:rsid w:val="00FD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616141EE1BE40D090097A7C46817EF3">
    <w:name w:val="A616141EE1BE40D090097A7C46817EF3"/>
  </w:style>
  <w:style w:type="paragraph" w:customStyle="1" w:styleId="2869B8BA2F4B45D4AD96FA8861432212">
    <w:name w:val="2869B8BA2F4B45D4AD96FA8861432212"/>
    <w:rsid w:val="002F00CE"/>
  </w:style>
  <w:style w:type="paragraph" w:customStyle="1" w:styleId="1A838583EBE944368A5FFC13E9781FF7">
    <w:name w:val="1A838583EBE944368A5FFC13E9781F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2637</TotalTime>
  <Pages>1</Pages>
  <Words>1721</Words>
  <Characters>9815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Brook Mao</cp:lastModifiedBy>
  <cp:revision>55</cp:revision>
  <dcterms:created xsi:type="dcterms:W3CDTF">2024-08-01T21:01:00Z</dcterms:created>
  <dcterms:modified xsi:type="dcterms:W3CDTF">2024-08-21T16:52:00Z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