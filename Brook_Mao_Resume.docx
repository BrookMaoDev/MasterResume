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324E42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324E42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324E42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324E42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324E42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7A1321" w14:textId="35438EA6" w:rsidR="0092569D" w:rsidRDefault="0092569D" w:rsidP="00324E42">
      <w:pPr>
        <w:pStyle w:val="Heading2"/>
        <w:jc w:val="both"/>
      </w:pPr>
      <w:r w:rsidRPr="0092569D">
        <w:t>Technical Skills</w:t>
      </w:r>
    </w:p>
    <w:p w14:paraId="756EB439" w14:textId="7BFE2815" w:rsidR="00C27F9C" w:rsidRDefault="005F713B" w:rsidP="00324E42">
      <w:pPr>
        <w:pStyle w:val="ListBullet"/>
      </w:pPr>
      <w:r w:rsidRPr="005F713B">
        <w:t xml:space="preserve">Proficient in Python, JavaScript/TypeScript, Java, C/C++, and PHP, developing apps such as </w:t>
      </w:r>
      <w:r w:rsidR="006C4EF5" w:rsidRPr="006C4EF5">
        <w:t>ThreatTrace AI</w:t>
      </w:r>
      <w:r w:rsidRPr="005F713B">
        <w:t>.</w:t>
      </w:r>
    </w:p>
    <w:p w14:paraId="0B45FFB3" w14:textId="7FA68F37" w:rsidR="00E543D3" w:rsidRDefault="00D878A4" w:rsidP="00324E42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18781A8A" w14:textId="69D81303" w:rsidR="00324E42" w:rsidRDefault="00324E42" w:rsidP="00324E42">
      <w:pPr>
        <w:pStyle w:val="ListBullet"/>
      </w:pPr>
      <w:r w:rsidRPr="00324E42">
        <w:t>Experienced in developing software using the Windows operating system and deploying via Linux servers.</w:t>
      </w:r>
    </w:p>
    <w:p w14:paraId="5095DEEE" w14:textId="29224748" w:rsidR="00295202" w:rsidRDefault="00295202" w:rsidP="00324E42">
      <w:pPr>
        <w:pStyle w:val="ListBullet"/>
      </w:pPr>
      <w:r w:rsidRPr="00295202">
        <w:t>Experienced with SQL databases and data modeling, building a full stack profile collection app leveraging MySQL.</w:t>
      </w:r>
    </w:p>
    <w:p w14:paraId="7CF06063" w14:textId="45AA99B8" w:rsidR="00C27F9C" w:rsidRPr="00C27F9C" w:rsidRDefault="00C27F9C" w:rsidP="00324E42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 xml:space="preserve">, building apps such as </w:t>
      </w:r>
      <w:r w:rsidR="006C4EF5" w:rsidRPr="006C4EF5">
        <w:t>MultiClock</w:t>
      </w:r>
      <w:r w:rsidRPr="00C27F9C">
        <w:t>.</w:t>
      </w:r>
    </w:p>
    <w:p w14:paraId="6CE50ED1" w14:textId="593F88C4" w:rsidR="002218F4" w:rsidRPr="00317E65" w:rsidRDefault="002218F4" w:rsidP="00324E42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324E42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324E42">
      <w:pPr>
        <w:pStyle w:val="ListBullet"/>
      </w:pPr>
      <w:r w:rsidRPr="00641478">
        <w:t>Skilled at writing clean, object-oriented, and easily understandable code (by peers and TAs), as well as improving code through refactoring by applying modern design patterns, from U of T's software design course.</w:t>
      </w:r>
    </w:p>
    <w:p w14:paraId="3F7C5422" w14:textId="1DBFE003" w:rsidR="00295202" w:rsidRDefault="00295202" w:rsidP="00324E42">
      <w:pPr>
        <w:pStyle w:val="ListBullet"/>
      </w:pPr>
      <w:r w:rsidRPr="00295202">
        <w:t>Detailed in writing unit tests for personal projects and school assignments using frameworks such as doctest, unittest, Jest, and JUnit.</w:t>
      </w:r>
    </w:p>
    <w:p w14:paraId="3DA95CF1" w14:textId="2096425B" w:rsidR="00D878A4" w:rsidRDefault="00057FA5" w:rsidP="00324E42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0F2F7768" w:rsidR="00B70375" w:rsidRDefault="00B70375" w:rsidP="00324E42">
      <w:pPr>
        <w:pStyle w:val="ListBullet"/>
      </w:pPr>
      <w:r w:rsidRPr="00B70375">
        <w:t xml:space="preserve">Familiar with DevOps, using Docker and GitHub Actions to set up CI/CD pipelines in projects such as </w:t>
      </w:r>
      <w:r w:rsidR="006C4EF5" w:rsidRPr="006C4EF5">
        <w:t>Portfoliify</w:t>
      </w:r>
      <w:r w:rsidRPr="00B70375">
        <w:t>.</w:t>
      </w:r>
    </w:p>
    <w:p w14:paraId="6EDDA9CE" w14:textId="1C578E62" w:rsidR="00D14144" w:rsidRDefault="00CE30B6" w:rsidP="00324E42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07E1AB59" w14:textId="5D065CF4" w:rsidR="00295202" w:rsidRDefault="00295202" w:rsidP="00324E42">
      <w:pPr>
        <w:pStyle w:val="ListBullet"/>
      </w:pPr>
      <w:r w:rsidRPr="00295202">
        <w:t>Familiar with using TensorFlow to build machine learning models such as a malaria cell detection neural network.</w:t>
      </w:r>
    </w:p>
    <w:p w14:paraId="20289EBE" w14:textId="65018F41" w:rsidR="000F3EFA" w:rsidRDefault="000F3EFA" w:rsidP="00324E42">
      <w:pPr>
        <w:pStyle w:val="ListBullet"/>
      </w:pPr>
      <w:r w:rsidRPr="000F3EFA">
        <w:t xml:space="preserve">Skilled at implementing polished user interfaces using HTML, CSS, and front-end libraries like React, jQuery, Bootstrap, and Tailwind, as </w:t>
      </w:r>
      <w:r w:rsidR="004C1B2E" w:rsidRPr="004C1B2E">
        <w:t xml:space="preserve">exemplified </w:t>
      </w:r>
      <w:r w:rsidRPr="000F3EFA">
        <w:t>in the UI and UX design for ThreatTrace AI.</w:t>
      </w:r>
    </w:p>
    <w:p w14:paraId="3E0BED70" w14:textId="12E3C7D0" w:rsidR="009A21A1" w:rsidRDefault="009A21A1" w:rsidP="00324E42">
      <w:pPr>
        <w:pStyle w:val="ListBullet"/>
      </w:pPr>
      <w:r w:rsidRPr="009A21A1">
        <w:t>Experienced in web development and building REST APIs using frameworks like Express and Flask.</w:t>
      </w:r>
    </w:p>
    <w:p w14:paraId="64CFB8E8" w14:textId="1026E73E" w:rsidR="00326E2C" w:rsidRDefault="00326E2C" w:rsidP="00324E42">
      <w:pPr>
        <w:pStyle w:val="ListBullet"/>
      </w:pPr>
      <w:r>
        <w:t xml:space="preserve">Familiar with client-side and server-side rendering, applying both techniques across </w:t>
      </w:r>
      <w:r w:rsidRPr="00326E2C">
        <w:t xml:space="preserve">3 different </w:t>
      </w:r>
      <w:r>
        <w:t>web apps.</w:t>
      </w:r>
    </w:p>
    <w:p w14:paraId="310B7EF8" w14:textId="5393A574" w:rsidR="00A01032" w:rsidRDefault="00A01032" w:rsidP="00324E42">
      <w:pPr>
        <w:pStyle w:val="ListBullet"/>
      </w:pPr>
      <w:r w:rsidRPr="00A01032">
        <w:t>Experienced in using the Git version control system with GitHub to collaborate across 4 different group projects.</w:t>
      </w:r>
    </w:p>
    <w:p w14:paraId="41EB8331" w14:textId="528E6BFF" w:rsidR="00827727" w:rsidRDefault="00827727" w:rsidP="00324E42">
      <w:pPr>
        <w:pStyle w:val="ListBullet"/>
      </w:pPr>
      <w:r w:rsidRPr="00827727">
        <w:t>Familiar with static code analysis tools like Cppcheck to identify and resolve issues, enhancing code quality.</w:t>
      </w:r>
    </w:p>
    <w:p w14:paraId="1E9D93CD" w14:textId="6099460E" w:rsidR="00B27E43" w:rsidRDefault="00B27E43" w:rsidP="00324E42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30FE26C3" w14:textId="0F8FA16A" w:rsidR="00295202" w:rsidRDefault="00295202" w:rsidP="00324E42">
      <w:pPr>
        <w:pStyle w:val="ListBullet"/>
      </w:pPr>
      <w:r w:rsidRPr="00295202">
        <w:t>Familiar with A/B testing through running ads for an eCommerce store and tracking results with Google Analytics.</w:t>
      </w:r>
    </w:p>
    <w:p w14:paraId="48AFF311" w14:textId="3836BD88" w:rsidR="0092569D" w:rsidRPr="0092569D" w:rsidRDefault="0092569D" w:rsidP="00324E42">
      <w:pPr>
        <w:pStyle w:val="Heading2"/>
        <w:jc w:val="both"/>
        <w:rPr>
          <w:bCs/>
          <w:lang w:val="en-CA"/>
        </w:rPr>
      </w:pPr>
      <w:r w:rsidRPr="0092569D">
        <w:rPr>
          <w:bCs/>
          <w:lang w:val="en-CA"/>
        </w:rPr>
        <w:t>Soft Skills</w:t>
      </w:r>
    </w:p>
    <w:p w14:paraId="0AA17F08" w14:textId="27B3091A" w:rsidR="00486694" w:rsidRDefault="00486694" w:rsidP="00324E42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27B6204B" w14:textId="586E7C09" w:rsidR="00295202" w:rsidRDefault="00295202" w:rsidP="00324E42">
      <w:pPr>
        <w:pStyle w:val="ListBullet"/>
      </w:pPr>
      <w:r w:rsidRPr="00295202">
        <w:t>Open communicator, facilitating standup meetings in software teams and with colleagues as a camp counselor.</w:t>
      </w:r>
    </w:p>
    <w:p w14:paraId="139238F3" w14:textId="194FDBF6" w:rsidR="001C5E1A" w:rsidRDefault="001C5E1A" w:rsidP="00324E42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1E7D0AD8" w14:textId="57F47799" w:rsidR="00402D4A" w:rsidRDefault="00402D4A" w:rsidP="00324E42">
      <w:pPr>
        <w:pStyle w:val="ListBullet"/>
      </w:pPr>
      <w:r w:rsidRPr="00402D4A">
        <w:t xml:space="preserve">Skilled at presenting complex ideas </w:t>
      </w:r>
      <w:r w:rsidR="006C4EF5" w:rsidRPr="006C4EF5">
        <w:t>clearly and simply</w:t>
      </w:r>
      <w:r w:rsidRPr="00402D4A">
        <w:t>, through experience as a chess instructor.</w:t>
      </w:r>
    </w:p>
    <w:p w14:paraId="57EFAA43" w14:textId="77777777" w:rsidR="004463B4" w:rsidRDefault="00000000" w:rsidP="00324E42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324E42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324E42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324E42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324E42">
      <w:pPr>
        <w:pStyle w:val="Heading2"/>
        <w:jc w:val="both"/>
      </w:pPr>
      <w:r w:rsidRPr="00B46B53">
        <w:lastRenderedPageBreak/>
        <w:t>Additional Certifications</w:t>
      </w:r>
    </w:p>
    <w:p w14:paraId="7B54CE2D" w14:textId="5F0406C9" w:rsidR="00B46B53" w:rsidRDefault="00B46B53" w:rsidP="00324E42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324E42">
      <w:pPr>
        <w:pStyle w:val="ListBullet"/>
      </w:pPr>
      <w:r w:rsidRPr="00B46B53">
        <w:t>Data Analysis with Python, freeCodeCamp.org</w:t>
      </w:r>
    </w:p>
    <w:p w14:paraId="1E97E4CF" w14:textId="145CC6DD" w:rsidR="00B46B53" w:rsidRDefault="00B46B53" w:rsidP="00324E42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324E42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324E42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427B6D7C" w:rsidR="00076AF9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 xml:space="preserve">Agile </w:t>
      </w:r>
      <w:r w:rsidR="001B099C" w:rsidRPr="001B099C">
        <w:rPr>
          <w:b w:val="0"/>
          <w:bCs/>
          <w:i/>
          <w:iCs/>
        </w:rPr>
        <w:t xml:space="preserve">&amp; </w:t>
      </w:r>
      <w:r w:rsidR="00015836" w:rsidRPr="00015836">
        <w:rPr>
          <w:b w:val="0"/>
          <w:bCs/>
          <w:i/>
          <w:iCs/>
        </w:rPr>
        <w:t>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324E42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61FB0599" w:rsidR="003E04D2" w:rsidRDefault="00E05C35" w:rsidP="00324E42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 xml:space="preserve">and sprint planning, communicating tasks and deadlines, and enabling smooth collaboration on GitHub by resolving merge conflicts, earning a </w:t>
      </w:r>
      <w:r w:rsidR="001B099C" w:rsidRPr="001B099C">
        <w:t xml:space="preserve">5/5 </w:t>
      </w:r>
      <w:r w:rsidRPr="00E05C35">
        <w:t xml:space="preserve">peer evaluation </w:t>
      </w:r>
      <w:r w:rsidR="001B099C" w:rsidRPr="00E05C35">
        <w:t>score</w:t>
      </w:r>
      <w:r w:rsidRPr="00E05C35">
        <w:t>.</w:t>
      </w:r>
    </w:p>
    <w:p w14:paraId="5E0FD318" w14:textId="01D04478" w:rsidR="003E04D2" w:rsidRDefault="003E04D2" w:rsidP="00324E42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324E42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324E42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304F1B66" w14:textId="1944B94C" w:rsidR="000418E7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2952AA">
          <w:rPr>
            <w:rStyle w:val="Hyperlink"/>
          </w:rPr>
          <w:t>3D Rendering Engine</w:t>
        </w:r>
      </w:hyperlink>
      <w:r w:rsidR="002952AA" w:rsidRPr="00076AF9">
        <w:t xml:space="preserve"> </w:t>
      </w:r>
      <w:r w:rsidR="002952AA" w:rsidRPr="00FB5448">
        <w:t xml:space="preserve">| </w:t>
      </w:r>
      <w:r w:rsidR="000418E7" w:rsidRPr="000418E7">
        <w:rPr>
          <w:b w:val="0"/>
          <w:bCs/>
          <w:i/>
          <w:iCs/>
        </w:rPr>
        <w:t>C++</w:t>
      </w:r>
      <w:r w:rsidR="002952AA" w:rsidRPr="00FB5448">
        <w:rPr>
          <w:b w:val="0"/>
          <w:bCs/>
          <w:i/>
          <w:iCs/>
        </w:rPr>
        <w:t xml:space="preserve">, </w:t>
      </w:r>
      <w:r w:rsidR="001E28CC" w:rsidRPr="001E28CC">
        <w:rPr>
          <w:b w:val="0"/>
          <w:bCs/>
          <w:i/>
          <w:iCs/>
        </w:rPr>
        <w:t>Cppcheck</w:t>
      </w:r>
      <w:r w:rsidR="002952AA" w:rsidRPr="00FB5448">
        <w:rPr>
          <w:b w:val="0"/>
          <w:bCs/>
          <w:i/>
          <w:iCs/>
        </w:rPr>
        <w:t xml:space="preserve">, </w:t>
      </w:r>
      <w:r w:rsidR="000418E7" w:rsidRPr="000418E7">
        <w:rPr>
          <w:b w:val="0"/>
          <w:bCs/>
          <w:i/>
          <w:iCs/>
        </w:rPr>
        <w:t>Make</w:t>
      </w:r>
      <w:r w:rsidR="002952AA" w:rsidRPr="00FB5448">
        <w:rPr>
          <w:b w:val="0"/>
          <w:bCs/>
          <w:i/>
          <w:iCs/>
        </w:rPr>
        <w:tab/>
      </w:r>
      <w:r w:rsidR="000418E7" w:rsidRPr="000418E7">
        <w:t xml:space="preserve">March </w:t>
      </w:r>
      <w:r w:rsidR="002952AA" w:rsidRPr="00015836">
        <w:t xml:space="preserve">2024 </w:t>
      </w:r>
      <w:r w:rsidR="002952AA" w:rsidRPr="00FB5448">
        <w:t xml:space="preserve">- </w:t>
      </w:r>
      <w:r w:rsidR="002952AA" w:rsidRPr="00015836">
        <w:t>August 2024</w:t>
      </w:r>
    </w:p>
    <w:p w14:paraId="4C5CE17A" w14:textId="6A8CF1BE" w:rsidR="000418E7" w:rsidRDefault="00D67596" w:rsidP="00324E42">
      <w:pPr>
        <w:pStyle w:val="ListBullet"/>
      </w:pPr>
      <w:r w:rsidRPr="00D67596">
        <w:t xml:space="preserve">Built an object-oriented computer graphics </w:t>
      </w:r>
      <w:r w:rsidR="00B51802" w:rsidRPr="00D67596">
        <w:t>program</w:t>
      </w:r>
      <w:r w:rsidR="00B51802" w:rsidRPr="00B51802">
        <w:t xml:space="preserve"> in C++</w:t>
      </w:r>
      <w:r w:rsidRPr="00D67596">
        <w:t xml:space="preserve"> to render 3D shapes, including cubes and tetrahedrons.</w:t>
      </w:r>
    </w:p>
    <w:p w14:paraId="6BF6CB38" w14:textId="0BFC0844" w:rsidR="001B099C" w:rsidRDefault="001B099C" w:rsidP="00324E42">
      <w:pPr>
        <w:pStyle w:val="ListBullet"/>
      </w:pPr>
      <w:r w:rsidRPr="001B099C">
        <w:t>Applied software design principles to ensure flexibility for future enhancements, such as adding new shapes.</w:t>
      </w:r>
    </w:p>
    <w:p w14:paraId="7A406A90" w14:textId="595D50EF" w:rsidR="00C64F9D" w:rsidRDefault="00C64F9D" w:rsidP="00324E42">
      <w:pPr>
        <w:pStyle w:val="ListBullet"/>
      </w:pPr>
      <w:r w:rsidRPr="00C64F9D">
        <w:t>Implemented rotation, zooming, and panning functionalities using linear algebra and other mathematical techniques.</w:t>
      </w:r>
    </w:p>
    <w:p w14:paraId="657CBD26" w14:textId="5EA3DC4A" w:rsidR="001E28CC" w:rsidRDefault="001E28CC" w:rsidP="00324E42">
      <w:pPr>
        <w:pStyle w:val="ListBullet"/>
      </w:pPr>
      <w:r w:rsidRPr="001E28CC">
        <w:t>Ran static code analysis with Cppcheck to identify and correct style issues, adhering to proper coding standards.</w:t>
      </w:r>
    </w:p>
    <w:p w14:paraId="01E4A39D" w14:textId="366995F2" w:rsidR="003F43B8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41724AB4" w:rsidR="00B76E54" w:rsidRPr="000418E7" w:rsidRDefault="0023531A" w:rsidP="00324E42">
      <w:pPr>
        <w:pStyle w:val="ListBullet"/>
      </w:pPr>
      <w:r w:rsidRPr="000418E7">
        <w:t xml:space="preserve">Implemented a </w:t>
      </w:r>
      <w:r w:rsidR="001B099C" w:rsidRPr="001B099C">
        <w:t xml:space="preserve">full-stack </w:t>
      </w:r>
      <w:r w:rsidRPr="000418E7">
        <w:t xml:space="preserve">application for managing online profiles using PHP, MySQL, and JavaScript, featuring login, sign-up, easy profile </w:t>
      </w:r>
      <w:r w:rsidR="000B7519" w:rsidRPr="000418E7">
        <w:t>creation,</w:t>
      </w:r>
      <w:r w:rsidRPr="000418E7">
        <w:t xml:space="preserve"> and </w:t>
      </w:r>
      <w:r w:rsidR="000B7519" w:rsidRPr="000418E7">
        <w:t xml:space="preserve">profile </w:t>
      </w:r>
      <w:r w:rsidRPr="000418E7">
        <w:t>editing.</w:t>
      </w:r>
    </w:p>
    <w:p w14:paraId="5E0207C3" w14:textId="14A5FBEA" w:rsidR="00B76E54" w:rsidRPr="000418E7" w:rsidRDefault="00B76E54" w:rsidP="00324E42">
      <w:pPr>
        <w:pStyle w:val="ListBullet"/>
      </w:pPr>
      <w:r w:rsidRPr="000418E7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Pr="000418E7" w:rsidRDefault="00F72E56" w:rsidP="00324E42">
      <w:pPr>
        <w:pStyle w:val="ListBullet"/>
      </w:pPr>
      <w:r w:rsidRPr="000418E7">
        <w:t>Leveraged GitHub Actions to set up a CI/CD pipeline, automating Docker image builds on repository updates, making for faster deployments (≈ 30 seconds) to Azure Container Apps.</w:t>
      </w:r>
    </w:p>
    <w:p w14:paraId="2735808A" w14:textId="5081C971" w:rsidR="00A03AB8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560720F1" w:rsidR="00E07A3E" w:rsidRDefault="00E07A3E" w:rsidP="00324E42">
      <w:pPr>
        <w:pStyle w:val="ListBullet"/>
      </w:pPr>
      <w:r w:rsidRPr="00E07A3E">
        <w:t xml:space="preserve">Collaborated </w:t>
      </w:r>
      <w:r w:rsidR="001B099C" w:rsidRPr="001B099C">
        <w:t xml:space="preserve">with </w:t>
      </w:r>
      <w:r w:rsidRPr="00E07A3E">
        <w:t xml:space="preserve">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324E42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324E42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324E42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A8793B7" w:rsidR="00333447" w:rsidRDefault="00333447" w:rsidP="00324E42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images through a </w:t>
      </w:r>
      <w:r w:rsidR="00A50B53" w:rsidRPr="00A50B53">
        <w:t>web app with a sleek, interactive user interface.</w:t>
      </w:r>
    </w:p>
    <w:p w14:paraId="1C014D84" w14:textId="1AC13ED3" w:rsidR="00A03AB8" w:rsidRDefault="00A03AB8" w:rsidP="00324E42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324E42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324E42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324E42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324E42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324E42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8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6B26CB05" w:rsidR="003E6219" w:rsidRDefault="003E6219" w:rsidP="00324E42">
      <w:pPr>
        <w:pStyle w:val="ListBullet"/>
      </w:pPr>
      <w:r w:rsidRPr="003E6219">
        <w:t xml:space="preserve">Developed a </w:t>
      </w:r>
      <w:r w:rsidR="001B099C" w:rsidRPr="001B099C">
        <w:t xml:space="preserve">full-stack </w:t>
      </w:r>
      <w:r w:rsidRPr="003E6219">
        <w:t xml:space="preserve">web app using React for the </w:t>
      </w:r>
      <w:r w:rsidR="001B099C" w:rsidRPr="001B099C">
        <w:t>front end</w:t>
      </w:r>
      <w:r w:rsidRPr="003E6219">
        <w:t>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324E42">
      <w:pPr>
        <w:pStyle w:val="ListBullet"/>
      </w:pPr>
      <w:r w:rsidRPr="003E6219">
        <w:t>Enabled use of the app on both desktop and mobile by implementing a responsive web design.</w:t>
      </w:r>
    </w:p>
    <w:p w14:paraId="022E1940" w14:textId="58FA4ED8" w:rsidR="0069676B" w:rsidRDefault="004E6789" w:rsidP="00324E42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324E42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324E42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DF6EA96" w14:textId="6869CA5F" w:rsidR="0007688C" w:rsidRDefault="004203E8" w:rsidP="00324E42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The Wacky Store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07688C" w:rsidRPr="00FB5448">
        <w:t xml:space="preserve">| </w:t>
      </w:r>
      <w:bookmarkStart w:id="2" w:name="_Hlk175073666"/>
      <w:r w:rsidR="0007688C" w:rsidRPr="0007688C">
        <w:rPr>
          <w:b w:val="0"/>
          <w:bCs/>
          <w:i/>
          <w:iCs/>
        </w:rPr>
        <w:t>C</w:t>
      </w:r>
      <w:bookmarkEnd w:id="2"/>
      <w:r w:rsidR="0007688C" w:rsidRPr="00FB5448">
        <w:rPr>
          <w:b w:val="0"/>
          <w:bCs/>
          <w:i/>
          <w:iCs/>
        </w:rPr>
        <w:tab/>
      </w:r>
      <w:r w:rsidR="0007688C" w:rsidRPr="0007688C">
        <w:t xml:space="preserve">February </w:t>
      </w:r>
      <w:r w:rsidR="0007688C" w:rsidRPr="00015836">
        <w:t xml:space="preserve">2024 </w:t>
      </w:r>
      <w:r w:rsidR="0007688C" w:rsidRPr="00FB5448">
        <w:t xml:space="preserve">- </w:t>
      </w:r>
      <w:r w:rsidR="0007688C" w:rsidRPr="0007688C">
        <w:t xml:space="preserve">April </w:t>
      </w:r>
      <w:r w:rsidR="0007688C" w:rsidRPr="00015836">
        <w:t>2024</w:t>
      </w:r>
    </w:p>
    <w:p w14:paraId="547D29EA" w14:textId="60E45030" w:rsidR="004D2553" w:rsidRDefault="004D2553" w:rsidP="00324E42">
      <w:pPr>
        <w:pStyle w:val="ListBullet"/>
      </w:pPr>
      <w:r w:rsidRPr="004D2553">
        <w:t>Implemented data structures such as linked lists, trees, and graphs from scratch, applying relevant algorithms to simulate a store with a social network and product recommendation system.</w:t>
      </w:r>
    </w:p>
    <w:p w14:paraId="56ACE427" w14:textId="31974DC1" w:rsidR="00617727" w:rsidRDefault="00617727" w:rsidP="00324E42">
      <w:pPr>
        <w:pStyle w:val="ListBullet"/>
      </w:pPr>
      <w:r w:rsidRPr="00617727">
        <w:t xml:space="preserve">Wrote comprehensive tests ensuring robustness and memory safety, earning 100% grades across all 3 </w:t>
      </w:r>
      <w:r w:rsidR="00D815AC" w:rsidRPr="00D815AC">
        <w:t>tasks</w:t>
      </w:r>
      <w:r w:rsidRPr="00617727">
        <w:t>.</w:t>
      </w:r>
    </w:p>
    <w:p w14:paraId="75D5E7A3" w14:textId="261020E2" w:rsidR="009765A6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19" w:history="1">
        <w:r w:rsidR="009765A6">
          <w:rPr>
            <w:rStyle w:val="Hyperlink"/>
          </w:rPr>
          <w:t>Matrix Multiplication Calculator</w:t>
        </w:r>
      </w:hyperlink>
      <w:r w:rsidR="009765A6" w:rsidRPr="00076AF9">
        <w:t xml:space="preserve"> </w:t>
      </w:r>
      <w:r w:rsidR="009765A6" w:rsidRPr="00FB5448">
        <w:t xml:space="preserve">| </w:t>
      </w:r>
      <w:r w:rsidR="001E28CC" w:rsidRPr="001E28CC">
        <w:rPr>
          <w:b w:val="0"/>
          <w:bCs/>
          <w:i/>
          <w:iCs/>
        </w:rPr>
        <w:t>C</w:t>
      </w:r>
      <w:r w:rsidR="001E28CC" w:rsidRPr="00FB5448">
        <w:rPr>
          <w:b w:val="0"/>
          <w:bCs/>
          <w:i/>
          <w:iCs/>
        </w:rPr>
        <w:t xml:space="preserve">, </w:t>
      </w:r>
      <w:r w:rsidR="001E28CC" w:rsidRPr="001E28CC">
        <w:rPr>
          <w:b w:val="0"/>
          <w:bCs/>
          <w:i/>
          <w:iCs/>
        </w:rPr>
        <w:t>Cppcheck</w:t>
      </w:r>
      <w:r w:rsidR="009765A6" w:rsidRPr="00FB5448">
        <w:rPr>
          <w:b w:val="0"/>
          <w:bCs/>
          <w:i/>
          <w:iCs/>
        </w:rPr>
        <w:tab/>
      </w:r>
      <w:r w:rsidR="009765A6" w:rsidRPr="00D21C71">
        <w:rPr>
          <w:lang w:val="en-CA"/>
        </w:rPr>
        <w:t>March 2024</w:t>
      </w:r>
    </w:p>
    <w:p w14:paraId="08851DD3" w14:textId="01A5374D" w:rsidR="009765A6" w:rsidRDefault="004C6D0E" w:rsidP="00324E42">
      <w:pPr>
        <w:pStyle w:val="ListBullet"/>
      </w:pPr>
      <w:r w:rsidRPr="004C6D0E">
        <w:t>Implemented a matrix multiplication algorithm as a console application to efficiently perform computations.</w:t>
      </w:r>
    </w:p>
    <w:p w14:paraId="2387D9DA" w14:textId="3CFD00AD" w:rsidR="001E28CC" w:rsidRDefault="001E28CC" w:rsidP="00324E42">
      <w:pPr>
        <w:pStyle w:val="ListBullet"/>
      </w:pPr>
      <w:r w:rsidRPr="001E28CC">
        <w:t>Conducted static code analysis with Cppcheck to identify and address potential buffer overflow issues.</w:t>
      </w:r>
    </w:p>
    <w:p w14:paraId="4391CFF8" w14:textId="62687FAD" w:rsidR="00D21C71" w:rsidRDefault="00000000" w:rsidP="00324E42">
      <w:pPr>
        <w:pStyle w:val="Heading2"/>
        <w:tabs>
          <w:tab w:val="clear" w:pos="9360"/>
          <w:tab w:val="right" w:pos="10773"/>
        </w:tabs>
        <w:jc w:val="both"/>
        <w:rPr>
          <w:lang w:val="en-CA"/>
        </w:rPr>
      </w:pPr>
      <w:hyperlink r:id="rId20" w:history="1">
        <w:r w:rsidR="00D21C71" w:rsidRPr="00D21C71">
          <w:rPr>
            <w:rStyle w:val="Hyperlink"/>
            <w:lang w:val="en-CA"/>
          </w:rPr>
          <w:t>VSCode</w:t>
        </w:r>
      </w:hyperlink>
      <w:r w:rsidR="00D21C71" w:rsidRPr="00D21C71">
        <w:rPr>
          <w:lang w:val="en-CA"/>
        </w:rPr>
        <w:t xml:space="preserve"> - </w:t>
      </w:r>
      <w:r w:rsidR="005B5369" w:rsidRPr="00B132A9">
        <w:rPr>
          <w:lang w:val="en-CA"/>
        </w:rPr>
        <w:t>Open-Source</w:t>
      </w:r>
      <w:r w:rsidR="00B132A9" w:rsidRPr="00B132A9">
        <w:rPr>
          <w:lang w:val="en-CA"/>
        </w:rPr>
        <w:t xml:space="preserve"> Contributor </w:t>
      </w:r>
      <w:r w:rsidR="00D21C71" w:rsidRPr="00D21C71">
        <w:rPr>
          <w:lang w:val="en-CA"/>
        </w:rPr>
        <w:t xml:space="preserve">| </w:t>
      </w:r>
      <w:r w:rsidR="00D21C71" w:rsidRPr="00D21C71">
        <w:rPr>
          <w:b w:val="0"/>
          <w:bCs/>
          <w:i/>
          <w:iCs/>
          <w:lang w:val="en-CA"/>
        </w:rPr>
        <w:t>TypeScript, PowerShell, GitHub CI/CD</w:t>
      </w:r>
      <w:r w:rsidR="00D21C71" w:rsidRPr="00D21C71">
        <w:rPr>
          <w:b w:val="0"/>
          <w:bCs/>
          <w:i/>
          <w:iCs/>
          <w:lang w:val="en-CA"/>
        </w:rPr>
        <w:tab/>
      </w:r>
      <w:r w:rsidR="00D21C71" w:rsidRPr="00D21C71">
        <w:rPr>
          <w:lang w:val="en-CA"/>
        </w:rPr>
        <w:t>March 2024</w:t>
      </w:r>
    </w:p>
    <w:p w14:paraId="2C36B0F5" w14:textId="7E380388" w:rsidR="004961CE" w:rsidRDefault="004961CE" w:rsidP="00324E42">
      <w:pPr>
        <w:pStyle w:val="ListBullet"/>
        <w:rPr>
          <w:lang w:val="en-CA"/>
        </w:rPr>
      </w:pPr>
      <w:r w:rsidRPr="004961CE">
        <w:rPr>
          <w:lang w:val="en-CA"/>
        </w:rPr>
        <w:t xml:space="preserve">Improved the user experience by clarifying </w:t>
      </w:r>
      <w:r w:rsidRPr="0069676B">
        <w:t xml:space="preserve">user </w:t>
      </w:r>
      <w:r w:rsidRPr="004961CE">
        <w:rPr>
          <w:lang w:val="en-CA"/>
        </w:rPr>
        <w:t xml:space="preserve">documentation and </w:t>
      </w:r>
      <w:r w:rsidR="00295202" w:rsidRPr="004961CE">
        <w:rPr>
          <w:lang w:val="en-CA"/>
        </w:rPr>
        <w:t>finding</w:t>
      </w:r>
      <w:r w:rsidRPr="004961CE">
        <w:rPr>
          <w:lang w:val="en-CA"/>
        </w:rPr>
        <w:t xml:space="preserve"> the code segment to update.</w:t>
      </w:r>
    </w:p>
    <w:p w14:paraId="61E0B36B" w14:textId="0972093A" w:rsidR="004961CE" w:rsidRDefault="00B132A9" w:rsidP="00324E42">
      <w:pPr>
        <w:pStyle w:val="ListBullet"/>
        <w:rPr>
          <w:lang w:val="en-CA"/>
        </w:rPr>
      </w:pPr>
      <w:r w:rsidRPr="00B132A9">
        <w:rPr>
          <w:lang w:val="en-CA"/>
        </w:rPr>
        <w:t>Shared ideas on GitHub Discussions and used code review feedback from Microsoft engineers to successfully merge a pull request and resolve a backlog issue.</w:t>
      </w:r>
    </w:p>
    <w:p w14:paraId="4A76F26B" w14:textId="427F3ADF" w:rsidR="005B5369" w:rsidRDefault="0050152D" w:rsidP="00324E42">
      <w:pPr>
        <w:pStyle w:val="ListBullet"/>
        <w:rPr>
          <w:lang w:val="en-CA"/>
        </w:rPr>
      </w:pPr>
      <w:r w:rsidRPr="0050152D">
        <w:rPr>
          <w:lang w:val="en-CA"/>
        </w:rPr>
        <w:t xml:space="preserve">Successfully </w:t>
      </w:r>
      <w:r w:rsidR="005B5369" w:rsidRPr="005B5369">
        <w:rPr>
          <w:lang w:val="en-CA"/>
        </w:rPr>
        <w:t xml:space="preserve">built the application from </w:t>
      </w:r>
      <w:r w:rsidR="005B5369" w:rsidRPr="005B5369">
        <w:t xml:space="preserve">the </w:t>
      </w:r>
      <w:r w:rsidR="005B5369" w:rsidRPr="005B5369">
        <w:rPr>
          <w:lang w:val="en-CA"/>
        </w:rPr>
        <w:t>source code on a local Windows machine using the terminal.</w:t>
      </w:r>
    </w:p>
    <w:p w14:paraId="0AF71429" w14:textId="59C0F013" w:rsidR="00F5637C" w:rsidRDefault="004203E8" w:rsidP="00324E42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Ontario Bridges Data Analysis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F5637C" w:rsidRPr="00FB5448">
        <w:t xml:space="preserve">| </w:t>
      </w:r>
      <w:r w:rsidR="0007688C" w:rsidRPr="004912D2">
        <w:rPr>
          <w:b w:val="0"/>
          <w:bCs/>
          <w:i/>
          <w:iCs/>
        </w:rPr>
        <w:t>Python</w:t>
      </w:r>
      <w:r w:rsidR="00F5637C" w:rsidRPr="00FB5448">
        <w:rPr>
          <w:b w:val="0"/>
          <w:bCs/>
          <w:i/>
          <w:iCs/>
        </w:rPr>
        <w:t xml:space="preserve">, </w:t>
      </w:r>
      <w:r w:rsidR="0007688C" w:rsidRPr="0007688C">
        <w:rPr>
          <w:b w:val="0"/>
          <w:bCs/>
          <w:i/>
          <w:iCs/>
        </w:rPr>
        <w:t>Doctest</w:t>
      </w:r>
      <w:r w:rsidR="00F5637C" w:rsidRPr="00FB5448">
        <w:rPr>
          <w:b w:val="0"/>
          <w:bCs/>
          <w:i/>
          <w:iCs/>
        </w:rPr>
        <w:tab/>
      </w:r>
      <w:r w:rsidR="00760622" w:rsidRPr="00760622">
        <w:t xml:space="preserve">November </w:t>
      </w:r>
      <w:r w:rsidR="00F5637C" w:rsidRPr="00452386">
        <w:t>2023</w:t>
      </w:r>
    </w:p>
    <w:p w14:paraId="75976D38" w14:textId="73FB1579" w:rsidR="00760622" w:rsidRDefault="00803DF5" w:rsidP="00324E42">
      <w:pPr>
        <w:pStyle w:val="ListBullet"/>
      </w:pPr>
      <w:r w:rsidRPr="00803DF5">
        <w:t>Analyzed a Government of Ontario bridge dataset containing 2,000+ bridges, focusing on metrics like Bridge Condition Index and last inspection date to assess bridge health.</w:t>
      </w:r>
    </w:p>
    <w:p w14:paraId="04361DD7" w14:textId="25AB90A1" w:rsidR="00803DF5" w:rsidRDefault="00803DF5" w:rsidP="00324E42">
      <w:pPr>
        <w:pStyle w:val="ListBullet"/>
      </w:pPr>
      <w:r w:rsidRPr="00803DF5">
        <w:t xml:space="preserve">Developed an algorithm to automatically assign </w:t>
      </w:r>
      <w:r w:rsidR="00792471" w:rsidRPr="00792471">
        <w:t xml:space="preserve">bridge inspectors </w:t>
      </w:r>
      <w:r w:rsidRPr="00803DF5">
        <w:t>to the nearest and highest-risk bridges.</w:t>
      </w:r>
    </w:p>
    <w:p w14:paraId="6E1CF186" w14:textId="61F7B829" w:rsidR="00B0355A" w:rsidRDefault="00B0355A" w:rsidP="00324E42">
      <w:pPr>
        <w:pStyle w:val="ListBullet"/>
      </w:pPr>
      <w:r w:rsidRPr="00B0355A">
        <w:t>Thoroughly tested each function using Doctest, catching and resolving bugs to achieve 100% program functionality.</w:t>
      </w:r>
    </w:p>
    <w:p w14:paraId="745BB9A4" w14:textId="3D6A14C5" w:rsidR="00FF7297" w:rsidRPr="000418E7" w:rsidRDefault="00FF7297" w:rsidP="00324E42">
      <w:pPr>
        <w:pStyle w:val="Heading2"/>
        <w:tabs>
          <w:tab w:val="clear" w:pos="9360"/>
          <w:tab w:val="right" w:pos="10773"/>
        </w:tabs>
        <w:jc w:val="both"/>
      </w:pPr>
      <w:r w:rsidRPr="00FF7297">
        <w:t xml:space="preserve">President </w:t>
      </w:r>
      <w:r w:rsidRPr="00FB5448">
        <w:t xml:space="preserve">| </w:t>
      </w:r>
      <w:r w:rsidRPr="00FF7297">
        <w:t>Agincourt Chess Club</w:t>
      </w:r>
      <w:r w:rsidRPr="00FB5448">
        <w:rPr>
          <w:b w:val="0"/>
          <w:bCs/>
          <w:i/>
          <w:iCs/>
        </w:rPr>
        <w:tab/>
      </w:r>
      <w:r w:rsidRPr="00FF7297">
        <w:t xml:space="preserve">September 2022 </w:t>
      </w:r>
      <w:r w:rsidRPr="00F773EB">
        <w:t xml:space="preserve">- </w:t>
      </w:r>
      <w:r w:rsidRPr="00FF7297">
        <w:t xml:space="preserve">September </w:t>
      </w:r>
      <w:r w:rsidRPr="00F773EB">
        <w:t>2023</w:t>
      </w:r>
    </w:p>
    <w:p w14:paraId="3AF216A6" w14:textId="00053C85" w:rsidR="00FF7297" w:rsidRDefault="00FF7297" w:rsidP="00324E42">
      <w:pPr>
        <w:pStyle w:val="ListBullet"/>
      </w:pPr>
      <w:r>
        <w:t xml:space="preserve">Effectively communicated with </w:t>
      </w:r>
      <w:r w:rsidRPr="00FF7297">
        <w:t>newcomers</w:t>
      </w:r>
      <w:r>
        <w:t>, leading to a 42% increase in membership from 33 to 48 members.</w:t>
      </w:r>
    </w:p>
    <w:p w14:paraId="70A4D553" w14:textId="3B3202C8" w:rsidR="00FF7297" w:rsidRDefault="0092569D" w:rsidP="00324E42">
      <w:pPr>
        <w:pStyle w:val="ListBullet"/>
      </w:pPr>
      <w:r w:rsidRPr="0092569D">
        <w:t>Organized club documents such as membership information and permits using Google Drive and Sheets.</w:t>
      </w:r>
    </w:p>
    <w:p w14:paraId="55C8AED4" w14:textId="5BC04723" w:rsidR="00047069" w:rsidRDefault="00047069" w:rsidP="00324E42">
      <w:pPr>
        <w:pStyle w:val="Heading2"/>
        <w:tabs>
          <w:tab w:val="clear" w:pos="9360"/>
          <w:tab w:val="right" w:pos="10773"/>
        </w:tabs>
        <w:jc w:val="both"/>
      </w:pPr>
      <w:r w:rsidRPr="00047069">
        <w:t xml:space="preserve">Camp Counselor </w:t>
      </w:r>
      <w:r w:rsidRPr="00FB5448">
        <w:t xml:space="preserve">| </w:t>
      </w:r>
      <w:r w:rsidRPr="00047069">
        <w:t>Meadowvale East Apostolic Church</w:t>
      </w:r>
      <w:r w:rsidRPr="00FB5448">
        <w:rPr>
          <w:b w:val="0"/>
          <w:bCs/>
          <w:i/>
          <w:iCs/>
        </w:rPr>
        <w:tab/>
      </w:r>
      <w:r w:rsidRPr="00047069">
        <w:t xml:space="preserve">July 2023 </w:t>
      </w:r>
      <w:r w:rsidRPr="00F773EB">
        <w:t xml:space="preserve">- </w:t>
      </w:r>
      <w:r w:rsidRPr="00047069">
        <w:t xml:space="preserve">August </w:t>
      </w:r>
      <w:r w:rsidRPr="00F773EB">
        <w:t>2023</w:t>
      </w:r>
    </w:p>
    <w:p w14:paraId="1A56915A" w14:textId="535B95B7" w:rsidR="00047069" w:rsidRDefault="00BE74FD" w:rsidP="00324E42">
      <w:pPr>
        <w:pStyle w:val="ListBullet"/>
      </w:pPr>
      <w:r w:rsidRPr="00BE74FD">
        <w:t>Collaborated effectively with colleagues, sharing ideas during standups to enhance the camper experience.</w:t>
      </w:r>
    </w:p>
    <w:p w14:paraId="667FDA31" w14:textId="03E9DB05" w:rsidR="00BE74FD" w:rsidRPr="000418E7" w:rsidRDefault="00BE74FD" w:rsidP="00324E42">
      <w:pPr>
        <w:pStyle w:val="ListBullet"/>
      </w:pPr>
      <w:r w:rsidRPr="00BE74FD">
        <w:t>Communicated effectively with parents to address any questions or concerns to promptly resolve any issues.</w:t>
      </w:r>
    </w:p>
    <w:p w14:paraId="517D61B8" w14:textId="0FE71D79" w:rsidR="00452386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21" w:history="1">
        <w:r w:rsidR="00452386">
          <w:rPr>
            <w:rStyle w:val="Hyperlink"/>
          </w:rPr>
          <w:t>The Wildfire Network</w:t>
        </w:r>
      </w:hyperlink>
      <w:r w:rsidR="00452386" w:rsidRPr="00FB5448">
        <w:t xml:space="preserve"> </w:t>
      </w:r>
      <w:bookmarkStart w:id="3" w:name="_Hlk174984699"/>
      <w:r w:rsidR="00452386" w:rsidRPr="00FB5448">
        <w:t xml:space="preserve">- </w:t>
      </w:r>
      <w:bookmarkEnd w:id="3"/>
      <w:r w:rsidR="00452386" w:rsidRPr="00452386">
        <w:t>Wildfire News &amp; Predictions Website</w:t>
      </w:r>
      <w:r w:rsidR="00452386" w:rsidRPr="0069676B">
        <w:t xml:space="preserve"> </w:t>
      </w:r>
      <w:r w:rsidR="00452386" w:rsidRPr="00FB5448">
        <w:t xml:space="preserve">| </w:t>
      </w:r>
      <w:r w:rsidR="00452386" w:rsidRPr="004912D2">
        <w:rPr>
          <w:b w:val="0"/>
          <w:bCs/>
          <w:i/>
          <w:iCs/>
        </w:rPr>
        <w:t>Python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Django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Feedparser</w:t>
      </w:r>
      <w:r w:rsidR="00452386" w:rsidRPr="00FB5448">
        <w:rPr>
          <w:b w:val="0"/>
          <w:bCs/>
          <w:i/>
          <w:iCs/>
        </w:rPr>
        <w:tab/>
      </w:r>
      <w:r w:rsidR="00452386" w:rsidRPr="00452386">
        <w:t>August 2023</w:t>
      </w:r>
    </w:p>
    <w:p w14:paraId="6223E448" w14:textId="535D4461" w:rsidR="009B3BAB" w:rsidRDefault="007D6052" w:rsidP="00324E42">
      <w:pPr>
        <w:pStyle w:val="ListBullet"/>
      </w:pPr>
      <w:r w:rsidRPr="007D6052">
        <w:t xml:space="preserve">Collaborated remotely on GitHub </w:t>
      </w:r>
      <w:r w:rsidR="001B099C" w:rsidRPr="001B099C">
        <w:t xml:space="preserve">with </w:t>
      </w:r>
      <w:r w:rsidRPr="007D6052">
        <w:t>a team of 3 to develop a site featuring the latest wildfire news, hotspots, and a basic prediction algorithm within 36 hours at Ignition Hacks.</w:t>
      </w:r>
    </w:p>
    <w:p w14:paraId="30FFC907" w14:textId="503C878B" w:rsidR="007D6052" w:rsidRDefault="008D48F9" w:rsidP="00324E42">
      <w:pPr>
        <w:pStyle w:val="ListBullet"/>
      </w:pPr>
      <w:r w:rsidRPr="008D48F9">
        <w:t xml:space="preserve">Learned </w:t>
      </w:r>
      <w:r w:rsidR="00067AFA" w:rsidRPr="00067AFA">
        <w:t>the Python Feedparser library on the fly to successfully collect and extract news data from CBC RSS feeds, making it possible to display real-time wildfire news articles on our homepage.</w:t>
      </w:r>
    </w:p>
    <w:p w14:paraId="214EC665" w14:textId="716D0487" w:rsidR="00F773EB" w:rsidRDefault="00000000" w:rsidP="00324E42">
      <w:pPr>
        <w:pStyle w:val="Heading2"/>
        <w:tabs>
          <w:tab w:val="clear" w:pos="9360"/>
          <w:tab w:val="right" w:pos="10773"/>
        </w:tabs>
        <w:jc w:val="both"/>
      </w:pPr>
      <w:hyperlink r:id="rId22" w:history="1">
        <w:r w:rsidR="00F773EB">
          <w:rPr>
            <w:rStyle w:val="Hyperlink"/>
          </w:rPr>
          <w:t>Java Brokers</w:t>
        </w:r>
      </w:hyperlink>
      <w:r w:rsidR="00F773EB" w:rsidRPr="00FB5448">
        <w:t xml:space="preserve"> - </w:t>
      </w:r>
      <w:r w:rsidR="00F773EB" w:rsidRPr="00F773EB">
        <w:t>Stock Trading Simulator</w:t>
      </w:r>
      <w:r w:rsidR="00F773EB" w:rsidRPr="00452386">
        <w:t xml:space="preserve"> </w:t>
      </w:r>
      <w:r w:rsidR="00F773EB" w:rsidRPr="00FB5448">
        <w:t xml:space="preserve">| </w:t>
      </w:r>
      <w:r w:rsidR="00F773EB" w:rsidRPr="00F773EB">
        <w:rPr>
          <w:b w:val="0"/>
          <w:bCs/>
          <w:i/>
          <w:iCs/>
        </w:rPr>
        <w:t>Java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UML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Yahoo Finance API</w:t>
      </w:r>
      <w:r w:rsidR="00F773EB" w:rsidRPr="00FB5448">
        <w:rPr>
          <w:b w:val="0"/>
          <w:bCs/>
          <w:i/>
          <w:iCs/>
        </w:rPr>
        <w:tab/>
      </w:r>
      <w:r w:rsidR="00F773EB" w:rsidRPr="00F773EB">
        <w:t>December 2022 - January 2023</w:t>
      </w:r>
    </w:p>
    <w:p w14:paraId="7C45EAD4" w14:textId="11CA3753" w:rsidR="00F773EB" w:rsidRPr="000418E7" w:rsidRDefault="00BE1C8E" w:rsidP="00324E42">
      <w:pPr>
        <w:pStyle w:val="ListBullet"/>
      </w:pPr>
      <w:r w:rsidRPr="000418E7">
        <w:t xml:space="preserve">Collaborated </w:t>
      </w:r>
      <w:r w:rsidR="001B099C" w:rsidRPr="001B099C">
        <w:t xml:space="preserve">with </w:t>
      </w:r>
      <w:r w:rsidRPr="000418E7">
        <w:t xml:space="preserve">a team of 3 to develop a stock trading simulator </w:t>
      </w:r>
      <w:r w:rsidR="00A54F67" w:rsidRPr="000418E7">
        <w:t xml:space="preserve">desktop </w:t>
      </w:r>
      <w:r w:rsidRPr="000418E7">
        <w:t>app, featuring user authentication, stock search, buy/sell functionality, portfolio management, and more.</w:t>
      </w:r>
    </w:p>
    <w:p w14:paraId="495F879F" w14:textId="7058D6BC" w:rsidR="00BE1C8E" w:rsidRPr="000418E7" w:rsidRDefault="00BE1C8E" w:rsidP="00324E42">
      <w:pPr>
        <w:pStyle w:val="ListBullet"/>
      </w:pPr>
      <w:r w:rsidRPr="000418E7">
        <w:t>Leveraged the Yahoo Finance API (a third-party API) to integrate real-time data for the top 50 NASDAQ stocks.</w:t>
      </w:r>
    </w:p>
    <w:p w14:paraId="087E0327" w14:textId="5CEAD2EA" w:rsidR="00BE1C8E" w:rsidRDefault="003278D2" w:rsidP="00324E42">
      <w:pPr>
        <w:pStyle w:val="ListBullet"/>
      </w:pPr>
      <w:r w:rsidRPr="000418E7">
        <w:t>Designed the software using UML diagrams, promoting maintainable code, and simplifying task delegation.</w:t>
      </w:r>
    </w:p>
    <w:sectPr w:rsidR="00BE1C8E" w:rsidSect="00E040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9B9B2" w14:textId="77777777" w:rsidR="005245C9" w:rsidRDefault="005245C9">
      <w:pPr>
        <w:spacing w:after="0"/>
      </w:pPr>
      <w:r>
        <w:separator/>
      </w:r>
    </w:p>
  </w:endnote>
  <w:endnote w:type="continuationSeparator" w:id="0">
    <w:p w14:paraId="1F756456" w14:textId="77777777" w:rsidR="005245C9" w:rsidRDefault="005245C9">
      <w:pPr>
        <w:spacing w:after="0"/>
      </w:pPr>
      <w:r>
        <w:continuationSeparator/>
      </w:r>
    </w:p>
  </w:endnote>
  <w:endnote w:type="continuationNotice" w:id="1">
    <w:p w14:paraId="3DBF5817" w14:textId="77777777" w:rsidR="005245C9" w:rsidRDefault="005245C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16E53" w14:textId="77777777" w:rsidR="005245C9" w:rsidRDefault="005245C9">
      <w:pPr>
        <w:spacing w:after="0"/>
      </w:pPr>
      <w:r>
        <w:separator/>
      </w:r>
    </w:p>
  </w:footnote>
  <w:footnote w:type="continuationSeparator" w:id="0">
    <w:p w14:paraId="1292393D" w14:textId="77777777" w:rsidR="005245C9" w:rsidRDefault="005245C9">
      <w:pPr>
        <w:spacing w:after="0"/>
      </w:pPr>
      <w:r>
        <w:continuationSeparator/>
      </w:r>
    </w:p>
  </w:footnote>
  <w:footnote w:type="continuationNotice" w:id="1">
    <w:p w14:paraId="4126EC46" w14:textId="77777777" w:rsidR="005245C9" w:rsidRDefault="005245C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DFE29D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9754A4"/>
    <w:multiLevelType w:val="hybridMultilevel"/>
    <w:tmpl w:val="DBF02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5"/>
  </w:num>
  <w:num w:numId="23" w16cid:durableId="557130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18E7"/>
    <w:rsid w:val="00047069"/>
    <w:rsid w:val="00047720"/>
    <w:rsid w:val="00047C0B"/>
    <w:rsid w:val="000539BD"/>
    <w:rsid w:val="00055D25"/>
    <w:rsid w:val="00057FA5"/>
    <w:rsid w:val="00066E2A"/>
    <w:rsid w:val="000679AC"/>
    <w:rsid w:val="00067AFA"/>
    <w:rsid w:val="0007688C"/>
    <w:rsid w:val="00076AF9"/>
    <w:rsid w:val="00076DB4"/>
    <w:rsid w:val="0009195F"/>
    <w:rsid w:val="0009425C"/>
    <w:rsid w:val="000942C8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33568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099C"/>
    <w:rsid w:val="001B3357"/>
    <w:rsid w:val="001C5E1A"/>
    <w:rsid w:val="001D3F71"/>
    <w:rsid w:val="001D4B58"/>
    <w:rsid w:val="001E28CC"/>
    <w:rsid w:val="001F0888"/>
    <w:rsid w:val="00200572"/>
    <w:rsid w:val="00215852"/>
    <w:rsid w:val="002218F4"/>
    <w:rsid w:val="0023531A"/>
    <w:rsid w:val="00262033"/>
    <w:rsid w:val="002650EA"/>
    <w:rsid w:val="00271453"/>
    <w:rsid w:val="00276E4F"/>
    <w:rsid w:val="002920B5"/>
    <w:rsid w:val="00295104"/>
    <w:rsid w:val="00295202"/>
    <w:rsid w:val="002952AA"/>
    <w:rsid w:val="002956BA"/>
    <w:rsid w:val="00296FF7"/>
    <w:rsid w:val="002A3E94"/>
    <w:rsid w:val="002C0DDD"/>
    <w:rsid w:val="002C3E12"/>
    <w:rsid w:val="002D41EA"/>
    <w:rsid w:val="002D59A2"/>
    <w:rsid w:val="00302F19"/>
    <w:rsid w:val="00304507"/>
    <w:rsid w:val="003108DB"/>
    <w:rsid w:val="00317E65"/>
    <w:rsid w:val="00324E42"/>
    <w:rsid w:val="003253C9"/>
    <w:rsid w:val="00326E2C"/>
    <w:rsid w:val="003278D2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67E"/>
    <w:rsid w:val="003C38F0"/>
    <w:rsid w:val="003E04D2"/>
    <w:rsid w:val="003E6219"/>
    <w:rsid w:val="003F19B9"/>
    <w:rsid w:val="003F43B8"/>
    <w:rsid w:val="00400FD0"/>
    <w:rsid w:val="0040118E"/>
    <w:rsid w:val="00402D4A"/>
    <w:rsid w:val="004203E8"/>
    <w:rsid w:val="00420DE9"/>
    <w:rsid w:val="00421FFF"/>
    <w:rsid w:val="00423A11"/>
    <w:rsid w:val="00433846"/>
    <w:rsid w:val="00433CD1"/>
    <w:rsid w:val="00445933"/>
    <w:rsid w:val="00446058"/>
    <w:rsid w:val="004463B4"/>
    <w:rsid w:val="004476A1"/>
    <w:rsid w:val="004476B0"/>
    <w:rsid w:val="00451BD9"/>
    <w:rsid w:val="00452386"/>
    <w:rsid w:val="0046335C"/>
    <w:rsid w:val="00470EED"/>
    <w:rsid w:val="00470FA6"/>
    <w:rsid w:val="00474A53"/>
    <w:rsid w:val="004776DD"/>
    <w:rsid w:val="004824B0"/>
    <w:rsid w:val="00486694"/>
    <w:rsid w:val="004912D2"/>
    <w:rsid w:val="004961CE"/>
    <w:rsid w:val="004A4BFA"/>
    <w:rsid w:val="004B1AEC"/>
    <w:rsid w:val="004C1B2E"/>
    <w:rsid w:val="004C5D05"/>
    <w:rsid w:val="004C6D0E"/>
    <w:rsid w:val="004C6F9B"/>
    <w:rsid w:val="004D2553"/>
    <w:rsid w:val="004D433E"/>
    <w:rsid w:val="004E47F6"/>
    <w:rsid w:val="004E6381"/>
    <w:rsid w:val="004E6789"/>
    <w:rsid w:val="004F0B9E"/>
    <w:rsid w:val="004F0EC8"/>
    <w:rsid w:val="004F305A"/>
    <w:rsid w:val="004F7524"/>
    <w:rsid w:val="0050152D"/>
    <w:rsid w:val="00504FB9"/>
    <w:rsid w:val="005114E7"/>
    <w:rsid w:val="005245C9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87868"/>
    <w:rsid w:val="005A197F"/>
    <w:rsid w:val="005A1CE4"/>
    <w:rsid w:val="005A29F5"/>
    <w:rsid w:val="005A77FC"/>
    <w:rsid w:val="005A7D8A"/>
    <w:rsid w:val="005B49EA"/>
    <w:rsid w:val="005B5369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17727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C4EF5"/>
    <w:rsid w:val="006C5C0C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0067"/>
    <w:rsid w:val="007571DC"/>
    <w:rsid w:val="00760622"/>
    <w:rsid w:val="00774126"/>
    <w:rsid w:val="007757CA"/>
    <w:rsid w:val="0077621B"/>
    <w:rsid w:val="0078121D"/>
    <w:rsid w:val="00781236"/>
    <w:rsid w:val="00792471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03DF5"/>
    <w:rsid w:val="00824550"/>
    <w:rsid w:val="00827727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48F9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2569D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11"/>
    <w:rsid w:val="009757B2"/>
    <w:rsid w:val="009763C8"/>
    <w:rsid w:val="009765A6"/>
    <w:rsid w:val="00976615"/>
    <w:rsid w:val="00982EDE"/>
    <w:rsid w:val="009858B8"/>
    <w:rsid w:val="009A21A1"/>
    <w:rsid w:val="009B24B9"/>
    <w:rsid w:val="009B3BAB"/>
    <w:rsid w:val="009C0EBF"/>
    <w:rsid w:val="009C2119"/>
    <w:rsid w:val="009C429D"/>
    <w:rsid w:val="009C7FD6"/>
    <w:rsid w:val="009D04EB"/>
    <w:rsid w:val="009D41D9"/>
    <w:rsid w:val="009D5B56"/>
    <w:rsid w:val="009E3475"/>
    <w:rsid w:val="009E3927"/>
    <w:rsid w:val="009F2912"/>
    <w:rsid w:val="009F36C0"/>
    <w:rsid w:val="00A00679"/>
    <w:rsid w:val="00A01032"/>
    <w:rsid w:val="00A03AB8"/>
    <w:rsid w:val="00A13EA3"/>
    <w:rsid w:val="00A249B7"/>
    <w:rsid w:val="00A36F7A"/>
    <w:rsid w:val="00A50B53"/>
    <w:rsid w:val="00A54F67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355A"/>
    <w:rsid w:val="00B063E6"/>
    <w:rsid w:val="00B132A9"/>
    <w:rsid w:val="00B15C87"/>
    <w:rsid w:val="00B203B6"/>
    <w:rsid w:val="00B22E33"/>
    <w:rsid w:val="00B27E43"/>
    <w:rsid w:val="00B35070"/>
    <w:rsid w:val="00B430AF"/>
    <w:rsid w:val="00B46B53"/>
    <w:rsid w:val="00B51802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E1C8E"/>
    <w:rsid w:val="00BE687E"/>
    <w:rsid w:val="00BE74FD"/>
    <w:rsid w:val="00BF44A8"/>
    <w:rsid w:val="00BF5C04"/>
    <w:rsid w:val="00BF6FCF"/>
    <w:rsid w:val="00C03729"/>
    <w:rsid w:val="00C04033"/>
    <w:rsid w:val="00C16D97"/>
    <w:rsid w:val="00C2340B"/>
    <w:rsid w:val="00C27F9C"/>
    <w:rsid w:val="00C30F46"/>
    <w:rsid w:val="00C444AC"/>
    <w:rsid w:val="00C54981"/>
    <w:rsid w:val="00C5691E"/>
    <w:rsid w:val="00C57E43"/>
    <w:rsid w:val="00C62DF5"/>
    <w:rsid w:val="00C6464E"/>
    <w:rsid w:val="00C64F9D"/>
    <w:rsid w:val="00C72961"/>
    <w:rsid w:val="00C72B59"/>
    <w:rsid w:val="00C86F4F"/>
    <w:rsid w:val="00C904F1"/>
    <w:rsid w:val="00C9734F"/>
    <w:rsid w:val="00CA3DDF"/>
    <w:rsid w:val="00CA5F2E"/>
    <w:rsid w:val="00CC75DB"/>
    <w:rsid w:val="00CD7C76"/>
    <w:rsid w:val="00CE30B6"/>
    <w:rsid w:val="00CE5974"/>
    <w:rsid w:val="00CF5168"/>
    <w:rsid w:val="00D016ED"/>
    <w:rsid w:val="00D05F48"/>
    <w:rsid w:val="00D07C4B"/>
    <w:rsid w:val="00D14144"/>
    <w:rsid w:val="00D21C71"/>
    <w:rsid w:val="00D241A0"/>
    <w:rsid w:val="00D325D6"/>
    <w:rsid w:val="00D33143"/>
    <w:rsid w:val="00D37D67"/>
    <w:rsid w:val="00D4111F"/>
    <w:rsid w:val="00D468C9"/>
    <w:rsid w:val="00D52102"/>
    <w:rsid w:val="00D52131"/>
    <w:rsid w:val="00D56207"/>
    <w:rsid w:val="00D6278D"/>
    <w:rsid w:val="00D67596"/>
    <w:rsid w:val="00D71011"/>
    <w:rsid w:val="00D7441A"/>
    <w:rsid w:val="00D757F2"/>
    <w:rsid w:val="00D765AF"/>
    <w:rsid w:val="00D815AC"/>
    <w:rsid w:val="00D84EB8"/>
    <w:rsid w:val="00D878A4"/>
    <w:rsid w:val="00D9454B"/>
    <w:rsid w:val="00D95183"/>
    <w:rsid w:val="00D97458"/>
    <w:rsid w:val="00DB1C35"/>
    <w:rsid w:val="00DB5E78"/>
    <w:rsid w:val="00DD0053"/>
    <w:rsid w:val="00DD4208"/>
    <w:rsid w:val="00DE04DA"/>
    <w:rsid w:val="00DE57B4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27D12"/>
    <w:rsid w:val="00F35FB2"/>
    <w:rsid w:val="00F37140"/>
    <w:rsid w:val="00F378D8"/>
    <w:rsid w:val="00F40303"/>
    <w:rsid w:val="00F41BEE"/>
    <w:rsid w:val="00F45718"/>
    <w:rsid w:val="00F5637C"/>
    <w:rsid w:val="00F6011D"/>
    <w:rsid w:val="00F70FBF"/>
    <w:rsid w:val="00F72E56"/>
    <w:rsid w:val="00F773EB"/>
    <w:rsid w:val="00FB5448"/>
    <w:rsid w:val="00FD23BD"/>
    <w:rsid w:val="00FE155B"/>
    <w:rsid w:val="00FE48BB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BrookMaoDev/MultiClock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ookMaoDev/TheWildfireNetwor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www.freecodecamp.org/certification/BrookMaoDev/data-analysis-with-python-v7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reattrace.brookmaodev.me/" TargetMode="External"/><Relationship Id="rId20" Type="http://schemas.openxmlformats.org/officeDocument/2006/relationships/hyperlink" Target="https://github.com/microsoft/vsco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portfoliify.brookmaodev.me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github.com/BrookMaoDev/MatrixMultiplicationCalculato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3DRenderingEngine" TargetMode="External"/><Relationship Id="rId22" Type="http://schemas.openxmlformats.org/officeDocument/2006/relationships/hyperlink" Target="https://github.com/BrookMaoDev/JavaBrokersMobile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44E83"/>
    <w:rsid w:val="00184049"/>
    <w:rsid w:val="001B3357"/>
    <w:rsid w:val="001C4898"/>
    <w:rsid w:val="00202E90"/>
    <w:rsid w:val="002E05CE"/>
    <w:rsid w:val="002F00CE"/>
    <w:rsid w:val="00303C2A"/>
    <w:rsid w:val="003600A5"/>
    <w:rsid w:val="00386E9C"/>
    <w:rsid w:val="003C367E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7704B"/>
    <w:rsid w:val="009C0EBF"/>
    <w:rsid w:val="009C4C70"/>
    <w:rsid w:val="009E3927"/>
    <w:rsid w:val="00A632C3"/>
    <w:rsid w:val="00BB6721"/>
    <w:rsid w:val="00C01FEE"/>
    <w:rsid w:val="00CA5F2E"/>
    <w:rsid w:val="00D31DEB"/>
    <w:rsid w:val="00D447FA"/>
    <w:rsid w:val="00D9454B"/>
    <w:rsid w:val="00D97458"/>
    <w:rsid w:val="00DA5579"/>
    <w:rsid w:val="00E37B20"/>
    <w:rsid w:val="00E42BE0"/>
    <w:rsid w:val="00E457A1"/>
    <w:rsid w:val="00E52062"/>
    <w:rsid w:val="00E86C27"/>
    <w:rsid w:val="00EE22F6"/>
    <w:rsid w:val="00F27D12"/>
    <w:rsid w:val="00F378D8"/>
    <w:rsid w:val="00F55DB3"/>
    <w:rsid w:val="00F75609"/>
    <w:rsid w:val="00F858DE"/>
    <w:rsid w:val="00FD23BD"/>
    <w:rsid w:val="00FE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2924</TotalTime>
  <Pages>3</Pages>
  <Words>1816</Words>
  <Characters>10353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62</cp:revision>
  <cp:lastPrinted>2024-08-22T01:12:00Z</cp:lastPrinted>
  <dcterms:created xsi:type="dcterms:W3CDTF">2024-08-01T21:01:00Z</dcterms:created>
  <dcterms:modified xsi:type="dcterms:W3CDTF">2024-09-05T16:44:00Z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